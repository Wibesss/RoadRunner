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0597" w14:textId="77777777" w:rsidR="002343C5" w:rsidRPr="006F61C6" w:rsidRDefault="002343C5">
      <w:pPr>
        <w:pStyle w:val="BodyText"/>
        <w:rPr>
          <w:lang w:val="sr-Latn-CS"/>
        </w:rPr>
      </w:pPr>
    </w:p>
    <w:p w14:paraId="12A751D7" w14:textId="4D8E0109" w:rsidR="006D0694" w:rsidRDefault="00F338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RoadRunner</w:t>
      </w:r>
    </w:p>
    <w:p w14:paraId="37FB72BB" w14:textId="77777777" w:rsidR="002343C5" w:rsidRPr="006F61C6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Portal naučno-istraživačke laboratorije</w:t>
      </w:r>
    </w:p>
    <w:p w14:paraId="446D50AB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30BC76B4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4922B547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53912F1F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03C9994C" w14:textId="77777777"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680AB4B3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18817B9E" w14:textId="77777777">
        <w:tc>
          <w:tcPr>
            <w:tcW w:w="2304" w:type="dxa"/>
          </w:tcPr>
          <w:p w14:paraId="7DC32AC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434D7993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0E3DCF5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74486617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342174CF" w14:textId="77777777">
        <w:tc>
          <w:tcPr>
            <w:tcW w:w="2304" w:type="dxa"/>
          </w:tcPr>
          <w:p w14:paraId="3A70083B" w14:textId="59D1AA9A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6F8A33C" w14:textId="5B8ACCC8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3B9B32E7" w14:textId="76DEF1A4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4BFC965E" w14:textId="61E90A60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6BD6D502" w14:textId="77777777">
        <w:tc>
          <w:tcPr>
            <w:tcW w:w="2304" w:type="dxa"/>
          </w:tcPr>
          <w:p w14:paraId="028AE8D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6125592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28698BF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742C8AD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2F67F1CA" w14:textId="77777777">
        <w:tc>
          <w:tcPr>
            <w:tcW w:w="2304" w:type="dxa"/>
          </w:tcPr>
          <w:p w14:paraId="2BB6A07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835EC7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67BE3E4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086896A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4921B21C" w14:textId="77777777">
        <w:tc>
          <w:tcPr>
            <w:tcW w:w="2304" w:type="dxa"/>
          </w:tcPr>
          <w:p w14:paraId="41B38E8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0708B9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18A80DE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022B106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2CBAC2D4" w14:textId="77777777" w:rsidR="002343C5" w:rsidRPr="006F61C6" w:rsidRDefault="002343C5">
      <w:pPr>
        <w:rPr>
          <w:lang w:val="sr-Latn-CS"/>
        </w:rPr>
      </w:pPr>
    </w:p>
    <w:p w14:paraId="13D103A7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5485DFD4" w14:textId="77777777"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14:paraId="2EE8B0C4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D2267F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1BA111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FED53B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46F9EB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EEA323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F5255F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A77511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42F8EC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545738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A2BEF6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849F02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63D5000B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7D6F8A9F" w14:textId="7757ABBD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portala naučno-istraživačke laboratorije – </w:t>
      </w:r>
      <w:r w:rsidR="000730FA">
        <w:rPr>
          <w:lang w:val="sr-Latn-CS"/>
        </w:rPr>
        <w:t>RoadRunner</w:t>
      </w:r>
      <w:r w:rsidR="002343C5" w:rsidRPr="006F61C6">
        <w:rPr>
          <w:lang w:val="sr-Latn-CS"/>
        </w:rPr>
        <w:t xml:space="preserve">.  </w:t>
      </w:r>
    </w:p>
    <w:p w14:paraId="3B25F3CB" w14:textId="77777777"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3A067A4E" w14:textId="4ED9307F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0730FA">
        <w:rPr>
          <w:lang w:val="sr-Latn-CS"/>
        </w:rPr>
        <w:t>Intalice</w:t>
      </w:r>
      <w:r>
        <w:rPr>
          <w:lang w:val="sr-Latn-CS"/>
        </w:rPr>
        <w:t xml:space="preserve"> za </w:t>
      </w:r>
      <w:r w:rsidR="006D41CE">
        <w:rPr>
          <w:lang w:val="sr-Latn-CS"/>
        </w:rPr>
        <w:t xml:space="preserve">razvoj Web portala </w:t>
      </w:r>
      <w:r w:rsidR="000730FA">
        <w:rPr>
          <w:lang w:val="sr-Latn-CS"/>
        </w:rPr>
        <w:t>RoadRunner</w:t>
      </w:r>
      <w:r w:rsidR="006D41CE">
        <w:rPr>
          <w:lang w:val="sr-Latn-CS"/>
        </w:rPr>
        <w:t xml:space="preserve"> namenjenog za naučno-istraživačke laboratorije. </w:t>
      </w:r>
    </w:p>
    <w:p w14:paraId="258EC7B9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7190BF53" w14:textId="77777777"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14:paraId="5908B90E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3EB02920" w14:textId="43CB5262" w:rsidR="002343C5" w:rsidRDefault="000730FA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RoadRunner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Intalica</w:t>
      </w:r>
      <w:r w:rsidR="006D41CE">
        <w:rPr>
          <w:lang w:val="sr-Latn-CS"/>
        </w:rPr>
        <w:t>-</w:t>
      </w:r>
      <w:r>
        <w:rPr>
          <w:lang w:val="sr-Latn-CS"/>
        </w:rPr>
        <w:t>RoadRunner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>, 20</w:t>
      </w:r>
      <w:r>
        <w:rPr>
          <w:lang w:val="sr-Latn-CS"/>
        </w:rPr>
        <w:t>23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Intalica</w:t>
      </w:r>
      <w:r w:rsidR="002343C5" w:rsidRPr="006F61C6">
        <w:rPr>
          <w:lang w:val="sr-Latn-CS"/>
        </w:rPr>
        <w:t>.</w:t>
      </w:r>
    </w:p>
    <w:p w14:paraId="07267EB4" w14:textId="6B44A719" w:rsidR="00260B17" w:rsidRPr="006F61C6" w:rsidRDefault="000730FA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RoadRunner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 w:rsidR="00260B17">
        <w:rPr>
          <w:lang w:val="sr-Latn-CS"/>
        </w:rPr>
        <w:t>20</w:t>
      </w:r>
      <w:r>
        <w:rPr>
          <w:lang w:val="sr-Latn-CS"/>
        </w:rPr>
        <w:t>23</w:t>
      </w:r>
      <w:r w:rsidR="00260B17">
        <w:rPr>
          <w:lang w:val="sr-Latn-CS"/>
        </w:rPr>
        <w:t xml:space="preserve">, </w:t>
      </w:r>
      <w:r>
        <w:rPr>
          <w:lang w:val="sr-Latn-CS"/>
        </w:rPr>
        <w:t>Intalica</w:t>
      </w:r>
      <w:r w:rsidR="00260B17">
        <w:rPr>
          <w:lang w:val="sr-Latn-CS"/>
        </w:rPr>
        <w:t>.</w:t>
      </w:r>
    </w:p>
    <w:p w14:paraId="6AD77D34" w14:textId="77777777"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14:paraId="67EB2E79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4462B817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16B7353E" w14:textId="77777777">
        <w:trPr>
          <w:jc w:val="center"/>
        </w:trPr>
        <w:tc>
          <w:tcPr>
            <w:tcW w:w="2160" w:type="dxa"/>
          </w:tcPr>
          <w:p w14:paraId="1A3D25EC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36E480D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7730659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3BD46CF1" w14:textId="77777777">
        <w:trPr>
          <w:jc w:val="center"/>
        </w:trPr>
        <w:tc>
          <w:tcPr>
            <w:tcW w:w="2160" w:type="dxa"/>
          </w:tcPr>
          <w:p w14:paraId="0D825315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5BBA1203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0C51DE93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3B795FCC" w14:textId="77777777">
        <w:trPr>
          <w:jc w:val="center"/>
        </w:trPr>
        <w:tc>
          <w:tcPr>
            <w:tcW w:w="2160" w:type="dxa"/>
          </w:tcPr>
          <w:p w14:paraId="5F643496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224252EF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657458A3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7FFF0F60" w14:textId="77777777">
        <w:trPr>
          <w:jc w:val="center"/>
        </w:trPr>
        <w:tc>
          <w:tcPr>
            <w:tcW w:w="2160" w:type="dxa"/>
          </w:tcPr>
          <w:p w14:paraId="3A5CF53E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1B392717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7A9D4F7B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453ACBA5" w14:textId="77777777">
        <w:trPr>
          <w:jc w:val="center"/>
        </w:trPr>
        <w:tc>
          <w:tcPr>
            <w:tcW w:w="2160" w:type="dxa"/>
          </w:tcPr>
          <w:p w14:paraId="76FDD314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02979431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0C1CBAE6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7BA34B5A" w14:textId="77777777" w:rsidR="002343C5" w:rsidRPr="006F61C6" w:rsidRDefault="002343C5">
      <w:pPr>
        <w:pStyle w:val="BodyText"/>
        <w:rPr>
          <w:lang w:val="sr-Latn-CS"/>
        </w:rPr>
      </w:pPr>
    </w:p>
    <w:p w14:paraId="428EA51F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75615F9D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538F0887" w14:textId="77777777">
        <w:trPr>
          <w:jc w:val="right"/>
        </w:trPr>
        <w:tc>
          <w:tcPr>
            <w:tcW w:w="1276" w:type="dxa"/>
          </w:tcPr>
          <w:p w14:paraId="339E0392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4FFBC37E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08878F3F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4D1B22A0" w14:textId="77777777">
        <w:trPr>
          <w:jc w:val="right"/>
        </w:trPr>
        <w:tc>
          <w:tcPr>
            <w:tcW w:w="1276" w:type="dxa"/>
          </w:tcPr>
          <w:p w14:paraId="3146F611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0A5AA78C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52DA5045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1C463991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76BAC97B" w14:textId="77777777">
        <w:trPr>
          <w:jc w:val="right"/>
        </w:trPr>
        <w:tc>
          <w:tcPr>
            <w:tcW w:w="1276" w:type="dxa"/>
          </w:tcPr>
          <w:p w14:paraId="250C41BF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62430C42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413A31F1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709ACEF4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7E024FC3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39BAE60C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52183E17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0712C922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36C3C830" w14:textId="77777777">
        <w:trPr>
          <w:jc w:val="right"/>
        </w:trPr>
        <w:tc>
          <w:tcPr>
            <w:tcW w:w="1276" w:type="dxa"/>
          </w:tcPr>
          <w:p w14:paraId="76D0735C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35E67E0B" w14:textId="77777777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667E3BF1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13CE857D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74E3C654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613C6E03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66555FB3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7445447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2060A5C2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1AFED511" w14:textId="77777777">
        <w:trPr>
          <w:jc w:val="right"/>
        </w:trPr>
        <w:tc>
          <w:tcPr>
            <w:tcW w:w="1276" w:type="dxa"/>
          </w:tcPr>
          <w:p w14:paraId="0FE3A292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2AE0794E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009A7D02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41BA56C5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249FA161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3D40A3F3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37E12E2F" w14:textId="6D4C3B67" w:rsidR="002343C5" w:rsidRPr="004B157A" w:rsidRDefault="002343C5" w:rsidP="004B157A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54B59FDC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56C28C25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00873D63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14:paraId="5F4ABF8D" w14:textId="5AF71760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080726">
        <w:rPr>
          <w:lang w:val="sr-Latn-CS"/>
        </w:rPr>
        <w:t>RoadRunner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51A37417" w14:textId="2EAD22C0" w:rsidR="004561C7" w:rsidRPr="00080726" w:rsidRDefault="004561C7">
      <w:pPr>
        <w:pStyle w:val="BodyText"/>
        <w:rPr>
          <w:b/>
          <w:bCs/>
          <w:lang w:val="sr-Latn-CS"/>
        </w:rPr>
      </w:pPr>
      <w:r>
        <w:rPr>
          <w:lang w:val="sr-Latn-CS"/>
        </w:rPr>
        <w:t>Pogledati dokument:</w:t>
      </w:r>
      <w:r w:rsidR="00080726">
        <w:rPr>
          <w:lang w:val="sr-Latn-CS"/>
        </w:rPr>
        <w:t xml:space="preserve"> </w:t>
      </w:r>
      <w:r w:rsidR="00080726" w:rsidRPr="00080726">
        <w:rPr>
          <w:b/>
          <w:bCs/>
          <w:lang w:val="sr-Latn-CS"/>
        </w:rPr>
        <w:t>D03_</w:t>
      </w:r>
      <w:r w:rsidRPr="00080726">
        <w:rPr>
          <w:b/>
          <w:bCs/>
          <w:lang w:val="sr-Latn-CS"/>
        </w:rPr>
        <w:t>Raspored_aktivnosti.mpp</w:t>
      </w:r>
    </w:p>
    <w:p w14:paraId="06A982EE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14:paraId="30109F81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08C3F6CD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60DFCF44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051F57C5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1E76E1E8" w14:textId="208FD1BC" w:rsidR="002343C5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p w14:paraId="486DE1C1" w14:textId="77777777" w:rsidR="004B157A" w:rsidRPr="006F61C6" w:rsidRDefault="004B157A">
      <w:pPr>
        <w:pStyle w:val="BodyText"/>
        <w:rPr>
          <w:lang w:val="sr-Latn-CS"/>
        </w:rPr>
      </w:pP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116C89E6" w14:textId="77777777">
        <w:tc>
          <w:tcPr>
            <w:tcW w:w="1350" w:type="dxa"/>
          </w:tcPr>
          <w:p w14:paraId="51C543BE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14:paraId="17C4AE49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6F5EED53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27C37BF2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1176B0E2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18CA6E1B" w14:textId="77777777">
        <w:tc>
          <w:tcPr>
            <w:tcW w:w="1350" w:type="dxa"/>
          </w:tcPr>
          <w:p w14:paraId="0BF2EE16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01A477F2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1D9A2A00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3E4A067C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38E7A923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2A507D08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6CD96329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6ABE1221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211137F9" w14:textId="77777777">
        <w:tc>
          <w:tcPr>
            <w:tcW w:w="1350" w:type="dxa"/>
          </w:tcPr>
          <w:p w14:paraId="28EECDCA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6C5978E6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3F800A70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2E1D4055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3339C7F5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4AB8DBFE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30DC7EE2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15FC7540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112AE73A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35F560C8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218EA1CA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77E180A5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0738528E" w14:textId="77777777">
        <w:tc>
          <w:tcPr>
            <w:tcW w:w="1350" w:type="dxa"/>
            <w:vMerge w:val="restart"/>
          </w:tcPr>
          <w:p w14:paraId="2C9D1304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20EF45D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1657043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2349E49D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64D40FB5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366B8732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562E46F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4865DF6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14:paraId="5D8CAF67" w14:textId="77777777">
        <w:tc>
          <w:tcPr>
            <w:tcW w:w="1350" w:type="dxa"/>
            <w:vMerge/>
          </w:tcPr>
          <w:p w14:paraId="16C3C6C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6FADE582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7D4A99EB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31FFC994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3CE4FA53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37640789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1381F441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7B842126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16F8B03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7CB405B2" w14:textId="77777777">
        <w:tc>
          <w:tcPr>
            <w:tcW w:w="1350" w:type="dxa"/>
          </w:tcPr>
          <w:p w14:paraId="7931ED90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0B73A3C7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6E5EC382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447F5799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64506EB5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214B65BE" w14:textId="77777777" w:rsidR="002343C5" w:rsidRPr="006F61C6" w:rsidRDefault="002343C5">
      <w:pPr>
        <w:pStyle w:val="BodyText"/>
        <w:rPr>
          <w:lang w:val="sr-Latn-CS"/>
        </w:rPr>
      </w:pPr>
    </w:p>
    <w:p w14:paraId="648AE909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14:paraId="401AF542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653FA989" w14:textId="466CBEF2" w:rsidR="002343C5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54E6190A" w14:textId="77777777" w:rsidR="00963DB7" w:rsidRPr="006F61C6" w:rsidRDefault="00963DB7">
      <w:pPr>
        <w:pStyle w:val="BodyText"/>
        <w:rPr>
          <w:lang w:val="sr-Latn-CS"/>
        </w:rPr>
      </w:pPr>
    </w:p>
    <w:p w14:paraId="5657CE53" w14:textId="77777777"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lastRenderedPageBreak/>
        <w:t>Plan korišćenja resursa</w:t>
      </w:r>
      <w:bookmarkEnd w:id="7"/>
    </w:p>
    <w:p w14:paraId="01933307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14:paraId="0719441A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6F564188" w14:textId="1FBA5482" w:rsidR="00C4723D" w:rsidRDefault="00A0290E" w:rsidP="00C4723D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12E1B598" wp14:editId="1D2140A9">
            <wp:extent cx="3401695" cy="183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CEA90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14:paraId="7F5F8AF9" w14:textId="4A48D325" w:rsidR="002343C5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202EA8">
        <w:rPr>
          <w:lang w:val="sr-Latn-CS"/>
        </w:rPr>
        <w:t>RoadRunner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66D91D10" w14:textId="77777777" w:rsidR="00A0290E" w:rsidRPr="006F61C6" w:rsidRDefault="00A0290E">
      <w:pPr>
        <w:pStyle w:val="BodyText"/>
        <w:rPr>
          <w:lang w:val="sr-Latn-CS"/>
        </w:rPr>
      </w:pPr>
    </w:p>
    <w:p w14:paraId="0F636B8B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 w14:paraId="74217B59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43860CF4" w14:textId="77777777"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2343C5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14:paraId="08ABBDCB" w14:textId="6F6D33A0"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r w:rsidR="00A0290E">
        <w:rPr>
          <w:lang w:val="sr-Latn-CS"/>
        </w:rPr>
        <w:t>React</w:t>
      </w:r>
      <w:r w:rsidR="00A0290E">
        <w:t>, JavaScript, TypeScript</w:t>
      </w:r>
    </w:p>
    <w:p w14:paraId="3F9CBD5C" w14:textId="77777777"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14:paraId="7B193721" w14:textId="77777777" w:rsidR="002343C5" w:rsidRPr="006F61C6" w:rsidRDefault="00422B0E">
      <w:pPr>
        <w:pStyle w:val="Heading1"/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 w14:paraId="1164DC7C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"/>
        <w:gridCol w:w="874"/>
        <w:gridCol w:w="934"/>
        <w:gridCol w:w="290"/>
        <w:gridCol w:w="1715"/>
        <w:gridCol w:w="570"/>
        <w:gridCol w:w="1580"/>
      </w:tblGrid>
      <w:tr w:rsidR="00870F50" w:rsidRPr="00870F50" w14:paraId="5E68B7BA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656B3F4F" w14:textId="300BE1A4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A0290E">
              <w:rPr>
                <w:b/>
                <w:bCs/>
                <w:lang w:val="sr-Latn-CS"/>
              </w:rPr>
              <w:t>RoadRunner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A0290E" w:rsidRPr="00870F50" w14:paraId="65BC199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D485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D0F6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53F3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79FA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4FF7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8855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EF12F9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1413DF0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E65E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7798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CFAA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848E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AD2CD1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68B5EF0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EDA7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EF9E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6702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A7D4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BE62F6B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10DC630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0444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9068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2B561B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3428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A6BB3C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 w14:paraId="6D54E7A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D01B6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8DF3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7367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0462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71FE305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 w14:paraId="0A8E7B7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8757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CE66A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54FE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79AC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69984F5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0AC3AE0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3D44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949E2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36A7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881E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5BCE5A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 w14:paraId="0441CF7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84BB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E5B8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A9AB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E59A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299E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3F7609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A0290E" w:rsidRPr="00870F50" w14:paraId="1150C99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FA6D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09E4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52D1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E90C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53DE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9F5447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A0290E" w:rsidRPr="00870F50" w14:paraId="74DE3E2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1CA4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A7A6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7D05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04F2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A6CA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8284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ADEEAB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14E2162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40ED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9A3C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CA4B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7ECE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EA82D6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74ECE28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8419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80D0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8859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A70C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8D4C09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5161C53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A488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E336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86924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7109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034B71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71E1A7B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7246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D167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43EF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0016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663132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 w14:paraId="6CDCA70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CD3D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741A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EEBB8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DCAD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47A8F6B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A0290E" w:rsidRPr="00870F50" w14:paraId="12D9EF8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0A95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6E04F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149B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54D7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8B3B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643D1F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A0290E" w:rsidRPr="00870F50" w14:paraId="529D8731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7EEB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E551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37FC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95A5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AC6A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B36D0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96A6B2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A0290E" w:rsidRPr="00870F50" w14:paraId="23D35A9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00583C5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40FB1C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923961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541586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6E8564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6A42E83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14:paraId="7E469603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5D95B" w14:textId="77777777" w:rsidR="005E3F61" w:rsidRDefault="005E3F61">
      <w:r>
        <w:separator/>
      </w:r>
    </w:p>
  </w:endnote>
  <w:endnote w:type="continuationSeparator" w:id="0">
    <w:p w14:paraId="0B48CCFE" w14:textId="77777777" w:rsidR="005E3F61" w:rsidRDefault="005E3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0A278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C5A145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54FC4FDF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548FDB21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2DD65A74" w14:textId="2A0432D0"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AF521F">
            <w:rPr>
              <w:lang w:val="sr-Latn-CS"/>
            </w:rPr>
            <w:t>Intalica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AF521F">
            <w:rPr>
              <w:lang w:val="sr-Latn-CS"/>
            </w:rPr>
            <w:t>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1358E956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B0622B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 NUMPAGES  \* MERGEFORMAT ">
            <w:r w:rsidR="00B0622B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14:paraId="6E9110B9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B7FF7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74115" w14:textId="77777777" w:rsidR="005E3F61" w:rsidRDefault="005E3F61">
      <w:r>
        <w:separator/>
      </w:r>
    </w:p>
  </w:footnote>
  <w:footnote w:type="continuationSeparator" w:id="0">
    <w:p w14:paraId="1F61EF70" w14:textId="77777777" w:rsidR="005E3F61" w:rsidRDefault="005E3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28853" w14:textId="77777777" w:rsidR="002343C5" w:rsidRDefault="002343C5">
    <w:pPr>
      <w:rPr>
        <w:sz w:val="24"/>
      </w:rPr>
    </w:pPr>
  </w:p>
  <w:p w14:paraId="51F4ADCB" w14:textId="77777777" w:rsidR="002343C5" w:rsidRDefault="002343C5">
    <w:pPr>
      <w:pBdr>
        <w:top w:val="single" w:sz="6" w:space="1" w:color="auto"/>
      </w:pBdr>
      <w:rPr>
        <w:sz w:val="24"/>
      </w:rPr>
    </w:pPr>
  </w:p>
  <w:p w14:paraId="32BC3630" w14:textId="521632C3" w:rsidR="002343C5" w:rsidRPr="006F61C6" w:rsidRDefault="007B7EA0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Intalica</w:t>
    </w:r>
    <w:proofErr w:type="spellEnd"/>
  </w:p>
  <w:p w14:paraId="7977A96C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7EAB9A34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23359A79" w14:textId="77777777">
      <w:tc>
        <w:tcPr>
          <w:tcW w:w="6379" w:type="dxa"/>
        </w:tcPr>
        <w:p w14:paraId="416510C4" w14:textId="6F4F9D24" w:rsidR="002343C5" w:rsidRPr="006D0694" w:rsidRDefault="007B7EA0">
          <w:pPr>
            <w:rPr>
              <w:lang w:val="sr-Latn-CS"/>
            </w:rPr>
          </w:pPr>
          <w:r>
            <w:rPr>
              <w:lang w:val="sr-Latn-CS"/>
            </w:rPr>
            <w:t>RoadRunner</w:t>
          </w:r>
        </w:p>
      </w:tc>
      <w:tc>
        <w:tcPr>
          <w:tcW w:w="2870" w:type="dxa"/>
        </w:tcPr>
        <w:p w14:paraId="5D410A51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0C9E6AF4" w14:textId="77777777">
      <w:tc>
        <w:tcPr>
          <w:tcW w:w="6379" w:type="dxa"/>
        </w:tcPr>
        <w:p w14:paraId="5A73CDA7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27A55444" w14:textId="5D4D2AF6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7B7EA0">
            <w:rPr>
              <w:lang w:val="sr-Latn-CS"/>
            </w:rPr>
            <w:t>23</w:t>
          </w:r>
          <w:r w:rsidR="006F61C6" w:rsidRPr="006D0694">
            <w:rPr>
              <w:lang w:val="sr-Latn-CS"/>
            </w:rPr>
            <w:t>.03.20</w:t>
          </w:r>
          <w:r w:rsidR="007B7EA0">
            <w:rPr>
              <w:lang w:val="sr-Latn-CS"/>
            </w:rPr>
            <w:t>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419D9CF2" w14:textId="77777777">
      <w:tc>
        <w:tcPr>
          <w:tcW w:w="9249" w:type="dxa"/>
          <w:gridSpan w:val="2"/>
        </w:tcPr>
        <w:p w14:paraId="3479D999" w14:textId="000320B5" w:rsidR="002343C5" w:rsidRPr="006D0694" w:rsidRDefault="007B7EA0">
          <w:pPr>
            <w:rPr>
              <w:lang w:val="sr-Latn-CS"/>
            </w:rPr>
          </w:pPr>
          <w:r>
            <w:rPr>
              <w:lang w:val="sr-Latn-CS"/>
            </w:rPr>
            <w:t>Intalica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RoadRunner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>
            <w:rPr>
              <w:lang w:val="sr-Latn-CS"/>
            </w:rPr>
            <w:t>3</w:t>
          </w:r>
        </w:p>
      </w:tc>
    </w:tr>
  </w:tbl>
  <w:p w14:paraId="569ACC00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A6CE3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3356877">
    <w:abstractNumId w:val="0"/>
  </w:num>
  <w:num w:numId="2" w16cid:durableId="1833833203">
    <w:abstractNumId w:val="1"/>
  </w:num>
  <w:num w:numId="3" w16cid:durableId="799958510">
    <w:abstractNumId w:val="2"/>
  </w:num>
  <w:num w:numId="4" w16cid:durableId="874385554">
    <w:abstractNumId w:val="11"/>
  </w:num>
  <w:num w:numId="5" w16cid:durableId="20406670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4214972">
    <w:abstractNumId w:val="3"/>
  </w:num>
  <w:num w:numId="7" w16cid:durableId="1374889484">
    <w:abstractNumId w:val="7"/>
  </w:num>
  <w:num w:numId="8" w16cid:durableId="1910074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5223141">
    <w:abstractNumId w:val="4"/>
  </w:num>
  <w:num w:numId="10" w16cid:durableId="473567178">
    <w:abstractNumId w:val="8"/>
  </w:num>
  <w:num w:numId="11" w16cid:durableId="915674382">
    <w:abstractNumId w:val="10"/>
  </w:num>
  <w:num w:numId="12" w16cid:durableId="1337459499">
    <w:abstractNumId w:val="9"/>
  </w:num>
  <w:num w:numId="13" w16cid:durableId="310528320">
    <w:abstractNumId w:val="5"/>
  </w:num>
  <w:num w:numId="14" w16cid:durableId="1884756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1C6"/>
    <w:rsid w:val="000012A9"/>
    <w:rsid w:val="000730FA"/>
    <w:rsid w:val="00080726"/>
    <w:rsid w:val="000D2AAF"/>
    <w:rsid w:val="000F5EE8"/>
    <w:rsid w:val="00103833"/>
    <w:rsid w:val="00135FBE"/>
    <w:rsid w:val="00151CDF"/>
    <w:rsid w:val="00157DAE"/>
    <w:rsid w:val="001B128E"/>
    <w:rsid w:val="001F6798"/>
    <w:rsid w:val="00202EA8"/>
    <w:rsid w:val="00210E17"/>
    <w:rsid w:val="002343C5"/>
    <w:rsid w:val="0024759A"/>
    <w:rsid w:val="00257501"/>
    <w:rsid w:val="00260B17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4B157A"/>
    <w:rsid w:val="00525A35"/>
    <w:rsid w:val="0053248E"/>
    <w:rsid w:val="005430FA"/>
    <w:rsid w:val="00555767"/>
    <w:rsid w:val="00574004"/>
    <w:rsid w:val="005A3FD1"/>
    <w:rsid w:val="005E3F61"/>
    <w:rsid w:val="005F3958"/>
    <w:rsid w:val="00614EF5"/>
    <w:rsid w:val="006776CF"/>
    <w:rsid w:val="006D0694"/>
    <w:rsid w:val="006D41CE"/>
    <w:rsid w:val="006D702B"/>
    <w:rsid w:val="006F61C6"/>
    <w:rsid w:val="007A2854"/>
    <w:rsid w:val="007B7EA0"/>
    <w:rsid w:val="007E1F8E"/>
    <w:rsid w:val="0081471E"/>
    <w:rsid w:val="0084235B"/>
    <w:rsid w:val="00851B00"/>
    <w:rsid w:val="00870F50"/>
    <w:rsid w:val="008E3870"/>
    <w:rsid w:val="009207A8"/>
    <w:rsid w:val="0093054F"/>
    <w:rsid w:val="00963DB7"/>
    <w:rsid w:val="0099694D"/>
    <w:rsid w:val="00A0290E"/>
    <w:rsid w:val="00A355DD"/>
    <w:rsid w:val="00A73660"/>
    <w:rsid w:val="00AC06A4"/>
    <w:rsid w:val="00AF521F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36260"/>
    <w:rsid w:val="00D97F08"/>
    <w:rsid w:val="00DF310B"/>
    <w:rsid w:val="00E464F7"/>
    <w:rsid w:val="00EA1072"/>
    <w:rsid w:val="00EB4996"/>
    <w:rsid w:val="00EC70CF"/>
    <w:rsid w:val="00F334DC"/>
    <w:rsid w:val="00F338C5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C6F995"/>
  <w15:docId w15:val="{3EE27C1E-A5EF-4456-BAE0-3CA27A04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83</TotalTime>
  <Pages>7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Milan Miljković</cp:lastModifiedBy>
  <cp:revision>9</cp:revision>
  <cp:lastPrinted>1999-04-23T13:49:00Z</cp:lastPrinted>
  <dcterms:created xsi:type="dcterms:W3CDTF">2021-03-09T06:33:00Z</dcterms:created>
  <dcterms:modified xsi:type="dcterms:W3CDTF">2023-03-23T20:16:00Z</dcterms:modified>
</cp:coreProperties>
</file>