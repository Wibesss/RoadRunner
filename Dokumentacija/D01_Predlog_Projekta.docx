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7B93" w14:textId="77777777" w:rsidR="002343C5" w:rsidRPr="00EC3F2D" w:rsidRDefault="00B24D49">
      <w:pPr>
        <w:pStyle w:val="BodyText"/>
        <w:rPr>
          <w:lang w:val="sr-Latn-RS"/>
        </w:rPr>
      </w:pPr>
      <w:r w:rsidRPr="00EC3F2D">
        <w:rPr>
          <w:lang w:val="sr-Latn-RS"/>
        </w:rPr>
        <w:tab/>
      </w:r>
    </w:p>
    <w:p w14:paraId="7D7C9E06" w14:textId="77777777" w:rsidR="006D0694" w:rsidRPr="00EC3F2D" w:rsidRDefault="00B24D49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C3F2D">
        <w:rPr>
          <w:lang w:val="sr-Latn-RS"/>
        </w:rPr>
        <w:tab/>
      </w:r>
      <w:r w:rsidRPr="00EC3F2D">
        <w:rPr>
          <w:lang w:val="sr-Latn-RS"/>
        </w:rPr>
        <w:tab/>
      </w:r>
      <w:r w:rsidRPr="00EC3F2D">
        <w:rPr>
          <w:lang w:val="sr-Latn-RS"/>
        </w:rPr>
        <w:tab/>
        <w:t>RoadRunner</w:t>
      </w:r>
    </w:p>
    <w:p w14:paraId="30C75467" w14:textId="77777777" w:rsidR="00B24D49" w:rsidRPr="00EC3F2D" w:rsidRDefault="00B24D49" w:rsidP="00B24D49">
      <w:pPr>
        <w:rPr>
          <w:lang w:val="sr-Latn-RS"/>
        </w:rPr>
      </w:pPr>
    </w:p>
    <w:p w14:paraId="69FDAF95" w14:textId="77777777" w:rsidR="002343C5" w:rsidRPr="00EC3F2D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C3F2D">
        <w:rPr>
          <w:lang w:val="sr-Latn-RS"/>
        </w:rPr>
        <w:t xml:space="preserve">Predlog </w:t>
      </w:r>
      <w:r w:rsidR="006F61C6" w:rsidRPr="00EC3F2D">
        <w:rPr>
          <w:lang w:val="sr-Latn-RS"/>
        </w:rPr>
        <w:t>projekta</w:t>
      </w:r>
    </w:p>
    <w:p w14:paraId="4445E1DD" w14:textId="77777777" w:rsidR="002343C5" w:rsidRPr="00EC3F2D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F6A2FE" w14:textId="77777777" w:rsidR="002343C5" w:rsidRPr="00EC3F2D" w:rsidRDefault="002343C5">
      <w:pPr>
        <w:pStyle w:val="Title"/>
        <w:jc w:val="right"/>
        <w:rPr>
          <w:sz w:val="28"/>
          <w:lang w:val="sr-Latn-RS"/>
        </w:rPr>
      </w:pPr>
      <w:r w:rsidRPr="00EC3F2D">
        <w:rPr>
          <w:sz w:val="28"/>
          <w:lang w:val="sr-Latn-RS"/>
        </w:rPr>
        <w:t>Ver</w:t>
      </w:r>
      <w:r w:rsidR="006F61C6" w:rsidRPr="00EC3F2D">
        <w:rPr>
          <w:sz w:val="28"/>
          <w:lang w:val="sr-Latn-RS"/>
        </w:rPr>
        <w:t>zija</w:t>
      </w:r>
      <w:r w:rsidRPr="00EC3F2D">
        <w:rPr>
          <w:sz w:val="28"/>
          <w:lang w:val="sr-Latn-RS"/>
        </w:rPr>
        <w:t xml:space="preserve"> </w:t>
      </w:r>
      <w:r w:rsidR="006F61C6" w:rsidRPr="00EC3F2D">
        <w:rPr>
          <w:sz w:val="28"/>
          <w:lang w:val="sr-Latn-RS"/>
        </w:rPr>
        <w:t>1</w:t>
      </w:r>
      <w:r w:rsidRPr="00EC3F2D">
        <w:rPr>
          <w:sz w:val="28"/>
          <w:lang w:val="sr-Latn-RS"/>
        </w:rPr>
        <w:t>.0</w:t>
      </w:r>
    </w:p>
    <w:p w14:paraId="5BD7BD98" w14:textId="77777777" w:rsidR="002343C5" w:rsidRPr="00EC3F2D" w:rsidRDefault="002343C5">
      <w:pPr>
        <w:rPr>
          <w:lang w:val="sr-Latn-RS"/>
        </w:rPr>
        <w:sectPr w:rsidR="002343C5" w:rsidRPr="00EC3F2D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E914974" w14:textId="77777777" w:rsidR="002343C5" w:rsidRPr="00EC3F2D" w:rsidRDefault="006F61C6">
      <w:pPr>
        <w:pStyle w:val="Title"/>
        <w:rPr>
          <w:lang w:val="sr-Latn-RS"/>
        </w:rPr>
      </w:pPr>
      <w:r w:rsidRPr="00EC3F2D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EC3F2D" w14:paraId="24D9121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6BBF428" w14:textId="77777777" w:rsidR="002343C5" w:rsidRPr="00EC3F2D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EC3F2D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139276AE" w14:textId="77777777" w:rsidR="002343C5" w:rsidRPr="00EC3F2D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EC3F2D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74DFA402" w14:textId="77777777" w:rsidR="002343C5" w:rsidRPr="00EC3F2D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EC3F2D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42A3E6C6" w14:textId="77777777" w:rsidR="002343C5" w:rsidRPr="00EC3F2D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EC3F2D">
              <w:rPr>
                <w:b/>
                <w:lang w:val="sr-Latn-RS"/>
              </w:rPr>
              <w:t>Autor</w:t>
            </w:r>
          </w:p>
        </w:tc>
      </w:tr>
      <w:tr w:rsidR="002343C5" w:rsidRPr="00EC3F2D" w14:paraId="20F42E7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6990116" w14:textId="77777777" w:rsidR="002343C5" w:rsidRPr="00EC3F2D" w:rsidRDefault="008E29EF">
            <w:pPr>
              <w:pStyle w:val="Tabletext"/>
              <w:rPr>
                <w:lang w:val="sr-Latn-RS"/>
              </w:rPr>
            </w:pPr>
            <w:r w:rsidRPr="00EC3F2D">
              <w:rPr>
                <w:lang w:val="sr-Latn-RS"/>
              </w:rPr>
              <w:t>0</w:t>
            </w:r>
            <w:r w:rsidR="00742D5B" w:rsidRPr="00EC3F2D">
              <w:rPr>
                <w:lang w:val="sr-Latn-RS"/>
              </w:rPr>
              <w:t>6</w:t>
            </w:r>
            <w:r w:rsidR="006F61C6" w:rsidRPr="00EC3F2D">
              <w:rPr>
                <w:lang w:val="sr-Latn-RS"/>
              </w:rPr>
              <w:t>.03.20</w:t>
            </w:r>
            <w:r w:rsidR="00742D5B" w:rsidRPr="00EC3F2D">
              <w:rPr>
                <w:lang w:val="sr-Latn-RS"/>
              </w:rPr>
              <w:t>23</w:t>
            </w:r>
            <w:r w:rsidR="006F61C6" w:rsidRPr="00EC3F2D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26CB69F5" w14:textId="77777777" w:rsidR="002343C5" w:rsidRPr="00EC3F2D" w:rsidRDefault="002343C5">
            <w:pPr>
              <w:pStyle w:val="Tabletext"/>
              <w:rPr>
                <w:lang w:val="sr-Latn-RS"/>
              </w:rPr>
            </w:pPr>
            <w:r w:rsidRPr="00EC3F2D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64ACA1FC" w14:textId="77777777" w:rsidR="002343C5" w:rsidRPr="00EC3F2D" w:rsidRDefault="006F61C6">
            <w:pPr>
              <w:pStyle w:val="Tabletext"/>
              <w:rPr>
                <w:lang w:val="sr-Latn-RS"/>
              </w:rPr>
            </w:pPr>
            <w:r w:rsidRPr="00EC3F2D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4DCF3369" w14:textId="77777777" w:rsidR="002343C5" w:rsidRPr="00EC3F2D" w:rsidRDefault="00210E17">
            <w:pPr>
              <w:pStyle w:val="Tabletext"/>
              <w:rPr>
                <w:lang w:val="sr-Latn-RS"/>
              </w:rPr>
            </w:pPr>
            <w:r w:rsidRPr="00EC3F2D">
              <w:rPr>
                <w:lang w:val="sr-Latn-RS"/>
              </w:rPr>
              <w:t>Milan</w:t>
            </w:r>
          </w:p>
        </w:tc>
      </w:tr>
      <w:tr w:rsidR="002343C5" w:rsidRPr="00EC3F2D" w14:paraId="38FEBF8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2A68316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8FFBB42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5BFABC4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052D6169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</w:tr>
      <w:tr w:rsidR="002343C5" w:rsidRPr="00EC3F2D" w14:paraId="1FA264A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00580D9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E2CB52A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42EC5CD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167367E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</w:tr>
      <w:tr w:rsidR="002343C5" w:rsidRPr="00EC3F2D" w14:paraId="4628515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3FB3AD9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480D5FD0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4218541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501EE85" w14:textId="77777777" w:rsidR="002343C5" w:rsidRPr="00EC3F2D" w:rsidRDefault="002343C5">
            <w:pPr>
              <w:pStyle w:val="Tabletext"/>
              <w:rPr>
                <w:lang w:val="sr-Latn-RS"/>
              </w:rPr>
            </w:pPr>
          </w:p>
        </w:tc>
      </w:tr>
    </w:tbl>
    <w:p w14:paraId="13C53519" w14:textId="77777777" w:rsidR="002343C5" w:rsidRPr="00EC3F2D" w:rsidRDefault="002343C5">
      <w:pPr>
        <w:rPr>
          <w:lang w:val="sr-Latn-RS"/>
        </w:rPr>
      </w:pPr>
    </w:p>
    <w:p w14:paraId="0F92C64B" w14:textId="77777777" w:rsidR="002343C5" w:rsidRPr="00EC3F2D" w:rsidRDefault="002343C5">
      <w:pPr>
        <w:pStyle w:val="Title"/>
        <w:rPr>
          <w:lang w:val="sr-Latn-RS"/>
        </w:rPr>
      </w:pPr>
      <w:r w:rsidRPr="00EC3F2D">
        <w:rPr>
          <w:lang w:val="sr-Latn-RS"/>
        </w:rPr>
        <w:br w:type="page"/>
      </w:r>
      <w:r w:rsidR="006F61C6" w:rsidRPr="00EC3F2D">
        <w:rPr>
          <w:lang w:val="sr-Latn-RS"/>
        </w:rPr>
        <w:lastRenderedPageBreak/>
        <w:t>Sadržaj</w:t>
      </w:r>
    </w:p>
    <w:p w14:paraId="0CCDE64B" w14:textId="77777777" w:rsidR="00A70277" w:rsidRPr="00EC3F2D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lang w:val="sr-Latn-RS"/>
        </w:rPr>
        <w:fldChar w:fldCharType="begin"/>
      </w:r>
      <w:r w:rsidRPr="00EC3F2D">
        <w:rPr>
          <w:lang w:val="sr-Latn-RS"/>
        </w:rPr>
        <w:instrText xml:space="preserve"> TOC \o "1-3" </w:instrText>
      </w:r>
      <w:r w:rsidRPr="00EC3F2D">
        <w:rPr>
          <w:lang w:val="sr-Latn-RS"/>
        </w:rPr>
        <w:fldChar w:fldCharType="separate"/>
      </w:r>
      <w:r w:rsidR="00A70277" w:rsidRPr="00EC3F2D">
        <w:rPr>
          <w:noProof/>
          <w:lang w:val="sr-Latn-RS"/>
        </w:rPr>
        <w:t>1.</w:t>
      </w:r>
      <w:r w:rsidR="00A70277"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="00A70277" w:rsidRPr="00EC3F2D">
        <w:rPr>
          <w:noProof/>
          <w:lang w:val="sr-Latn-RS"/>
        </w:rPr>
        <w:t>Cilj dokumenta</w:t>
      </w:r>
      <w:r w:rsidR="00A70277" w:rsidRPr="00EC3F2D">
        <w:rPr>
          <w:noProof/>
          <w:lang w:val="sr-Latn-RS"/>
        </w:rPr>
        <w:tab/>
      </w:r>
      <w:r w:rsidR="00A70277" w:rsidRPr="00EC3F2D">
        <w:rPr>
          <w:noProof/>
          <w:lang w:val="sr-Latn-RS"/>
        </w:rPr>
        <w:fldChar w:fldCharType="begin"/>
      </w:r>
      <w:r w:rsidR="00A70277" w:rsidRPr="00EC3F2D">
        <w:rPr>
          <w:noProof/>
          <w:lang w:val="sr-Latn-RS"/>
        </w:rPr>
        <w:instrText xml:space="preserve"> PAGEREF _Toc507815234 \h </w:instrText>
      </w:r>
      <w:r w:rsidR="00A70277" w:rsidRPr="00EC3F2D">
        <w:rPr>
          <w:noProof/>
          <w:lang w:val="sr-Latn-RS"/>
        </w:rPr>
      </w:r>
      <w:r w:rsidR="00A70277" w:rsidRPr="00EC3F2D">
        <w:rPr>
          <w:noProof/>
          <w:lang w:val="sr-Latn-RS"/>
        </w:rPr>
        <w:fldChar w:fldCharType="separate"/>
      </w:r>
      <w:r w:rsidR="00A70277" w:rsidRPr="00EC3F2D">
        <w:rPr>
          <w:noProof/>
          <w:lang w:val="sr-Latn-RS"/>
        </w:rPr>
        <w:t>4</w:t>
      </w:r>
      <w:r w:rsidR="00A70277" w:rsidRPr="00EC3F2D">
        <w:rPr>
          <w:noProof/>
          <w:lang w:val="sr-Latn-RS"/>
        </w:rPr>
        <w:fldChar w:fldCharType="end"/>
      </w:r>
    </w:p>
    <w:p w14:paraId="520883D1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2.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Opseg dokumenta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_Toc507815235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4</w:t>
      </w:r>
      <w:r w:rsidRPr="00EC3F2D">
        <w:rPr>
          <w:noProof/>
          <w:lang w:val="sr-Latn-RS"/>
        </w:rPr>
        <w:fldChar w:fldCharType="end"/>
      </w:r>
    </w:p>
    <w:p w14:paraId="2BB5C816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3.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Lična karta projekta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_Toc507815236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4</w:t>
      </w:r>
      <w:r w:rsidRPr="00EC3F2D">
        <w:rPr>
          <w:noProof/>
          <w:lang w:val="sr-Latn-RS"/>
        </w:rPr>
        <w:fldChar w:fldCharType="end"/>
      </w:r>
    </w:p>
    <w:p w14:paraId="77C9C1B1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4.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Tema i svrha projekta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_Toc507815237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4</w:t>
      </w:r>
      <w:r w:rsidRPr="00EC3F2D">
        <w:rPr>
          <w:noProof/>
          <w:lang w:val="sr-Latn-RS"/>
        </w:rPr>
        <w:fldChar w:fldCharType="end"/>
      </w:r>
    </w:p>
    <w:p w14:paraId="12188B01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5.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Opis projekta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_Toc507815238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4</w:t>
      </w:r>
      <w:r w:rsidRPr="00EC3F2D">
        <w:rPr>
          <w:noProof/>
          <w:lang w:val="sr-Latn-RS"/>
        </w:rPr>
        <w:fldChar w:fldCharType="end"/>
      </w:r>
    </w:p>
    <w:p w14:paraId="529967D3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6.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Znanja i veštine potrebne za izradu projekta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_Toc507815239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4</w:t>
      </w:r>
      <w:r w:rsidRPr="00EC3F2D">
        <w:rPr>
          <w:noProof/>
          <w:lang w:val="sr-Latn-RS"/>
        </w:rPr>
        <w:fldChar w:fldCharType="end"/>
      </w:r>
    </w:p>
    <w:p w14:paraId="6230E7E9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7.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Cilj i motivacija tima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_Toc507815240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4</w:t>
      </w:r>
      <w:r w:rsidRPr="00EC3F2D">
        <w:rPr>
          <w:noProof/>
          <w:lang w:val="sr-Latn-RS"/>
        </w:rPr>
        <w:fldChar w:fldCharType="end"/>
      </w:r>
    </w:p>
    <w:p w14:paraId="093DC2D2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8.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Vođa tima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_Toc507815241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5</w:t>
      </w:r>
      <w:r w:rsidRPr="00EC3F2D">
        <w:rPr>
          <w:noProof/>
          <w:lang w:val="sr-Latn-RS"/>
        </w:rPr>
        <w:fldChar w:fldCharType="end"/>
      </w:r>
    </w:p>
    <w:p w14:paraId="2167985B" w14:textId="77777777" w:rsidR="00A70277" w:rsidRPr="00EC3F2D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9.</w:t>
      </w:r>
      <w:r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Komunikacija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_Toc507815242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5</w:t>
      </w:r>
      <w:r w:rsidRPr="00EC3F2D">
        <w:rPr>
          <w:noProof/>
          <w:lang w:val="sr-Latn-RS"/>
        </w:rPr>
        <w:fldChar w:fldCharType="end"/>
      </w:r>
    </w:p>
    <w:p w14:paraId="1E4C9907" w14:textId="77777777" w:rsidR="00A70277" w:rsidRPr="00EC3F2D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EC3F2D">
        <w:rPr>
          <w:noProof/>
          <w:lang w:val="sr-Latn-RS"/>
        </w:rPr>
        <w:t>10.</w:t>
      </w:r>
      <w:r w:rsidR="009D7772" w:rsidRPr="00EC3F2D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EC3F2D">
        <w:rPr>
          <w:noProof/>
          <w:lang w:val="sr-Latn-RS"/>
        </w:rPr>
        <w:t>Planiranje vremena</w:t>
      </w:r>
      <w:r w:rsidRPr="00EC3F2D">
        <w:rPr>
          <w:noProof/>
          <w:lang w:val="sr-Latn-RS"/>
        </w:rPr>
        <w:tab/>
      </w:r>
      <w:r w:rsidRPr="00EC3F2D">
        <w:rPr>
          <w:noProof/>
          <w:lang w:val="sr-Latn-RS"/>
        </w:rPr>
        <w:fldChar w:fldCharType="begin"/>
      </w:r>
      <w:r w:rsidRPr="00EC3F2D">
        <w:rPr>
          <w:noProof/>
          <w:lang w:val="sr-Latn-RS"/>
        </w:rPr>
        <w:instrText xml:space="preserve"> PAGEREF _Toc507815243 \h </w:instrText>
      </w:r>
      <w:r w:rsidRPr="00EC3F2D">
        <w:rPr>
          <w:noProof/>
          <w:lang w:val="sr-Latn-RS"/>
        </w:rPr>
      </w:r>
      <w:r w:rsidRPr="00EC3F2D">
        <w:rPr>
          <w:noProof/>
          <w:lang w:val="sr-Latn-RS"/>
        </w:rPr>
        <w:fldChar w:fldCharType="separate"/>
      </w:r>
      <w:r w:rsidRPr="00EC3F2D">
        <w:rPr>
          <w:noProof/>
          <w:lang w:val="sr-Latn-RS"/>
        </w:rPr>
        <w:t>5</w:t>
      </w:r>
      <w:r w:rsidRPr="00EC3F2D">
        <w:rPr>
          <w:noProof/>
          <w:lang w:val="sr-Latn-RS"/>
        </w:rPr>
        <w:fldChar w:fldCharType="end"/>
      </w:r>
    </w:p>
    <w:p w14:paraId="7B975D55" w14:textId="77777777" w:rsidR="002343C5" w:rsidRPr="00EC3F2D" w:rsidRDefault="002343C5">
      <w:pPr>
        <w:pStyle w:val="Title"/>
        <w:rPr>
          <w:lang w:val="sr-Latn-RS"/>
        </w:rPr>
      </w:pPr>
      <w:r w:rsidRPr="00EC3F2D">
        <w:rPr>
          <w:rFonts w:ascii="Times New Roman" w:hAnsi="Times New Roman"/>
          <w:sz w:val="20"/>
          <w:lang w:val="sr-Latn-RS"/>
        </w:rPr>
        <w:fldChar w:fldCharType="end"/>
      </w:r>
      <w:r w:rsidRPr="00EC3F2D">
        <w:rPr>
          <w:lang w:val="sr-Latn-RS"/>
        </w:rPr>
        <w:br w:type="page"/>
      </w:r>
      <w:r w:rsidR="006F61C6" w:rsidRPr="00EC3F2D">
        <w:rPr>
          <w:lang w:val="sr-Latn-RS"/>
        </w:rPr>
        <w:lastRenderedPageBreak/>
        <w:t>P</w:t>
      </w:r>
      <w:r w:rsidR="00A97B47" w:rsidRPr="00EC3F2D">
        <w:rPr>
          <w:lang w:val="sr-Latn-RS"/>
        </w:rPr>
        <w:t>redlog projekta</w:t>
      </w:r>
    </w:p>
    <w:p w14:paraId="78E48421" w14:textId="77777777" w:rsidR="002343C5" w:rsidRPr="00EC3F2D" w:rsidRDefault="00F267E3">
      <w:pPr>
        <w:pStyle w:val="Heading1"/>
        <w:numPr>
          <w:ilvl w:val="0"/>
          <w:numId w:val="5"/>
        </w:numPr>
        <w:rPr>
          <w:lang w:val="sr-Latn-RS"/>
        </w:rPr>
      </w:pPr>
      <w:bookmarkStart w:id="0" w:name="_Toc507815234"/>
      <w:r w:rsidRPr="00EC3F2D">
        <w:rPr>
          <w:lang w:val="sr-Latn-RS"/>
        </w:rPr>
        <w:t>Cilj dokumenta</w:t>
      </w:r>
      <w:bookmarkEnd w:id="0"/>
    </w:p>
    <w:p w14:paraId="71ADE8BC" w14:textId="77777777" w:rsidR="00A97B47" w:rsidRPr="00EC3F2D" w:rsidRDefault="00A97B47" w:rsidP="00A97B47">
      <w:pPr>
        <w:rPr>
          <w:lang w:val="sr-Latn-RS"/>
        </w:rPr>
      </w:pPr>
    </w:p>
    <w:p w14:paraId="37C67327" w14:textId="77777777" w:rsidR="002343C5" w:rsidRDefault="006F61C6" w:rsidP="006D0694">
      <w:pPr>
        <w:pStyle w:val="BodyText"/>
        <w:rPr>
          <w:lang w:val="sr-Latn-RS"/>
        </w:rPr>
      </w:pPr>
      <w:r w:rsidRPr="00EC3F2D">
        <w:rPr>
          <w:lang w:val="sr-Latn-RS"/>
        </w:rPr>
        <w:t xml:space="preserve">Cilj </w:t>
      </w:r>
      <w:r w:rsidR="006D0694" w:rsidRPr="00EC3F2D">
        <w:rPr>
          <w:lang w:val="sr-Latn-RS"/>
        </w:rPr>
        <w:t xml:space="preserve">dokumenta </w:t>
      </w:r>
      <w:r w:rsidRPr="00EC3F2D">
        <w:rPr>
          <w:lang w:val="sr-Latn-RS"/>
        </w:rPr>
        <w:t xml:space="preserve">je definisanje </w:t>
      </w:r>
      <w:r w:rsidR="00BB7AAA" w:rsidRPr="00EC3F2D">
        <w:rPr>
          <w:lang w:val="sr-Latn-RS"/>
        </w:rPr>
        <w:t xml:space="preserve">projektnog </w:t>
      </w:r>
      <w:r w:rsidR="006D0694" w:rsidRPr="00EC3F2D">
        <w:rPr>
          <w:lang w:val="sr-Latn-RS"/>
        </w:rPr>
        <w:t xml:space="preserve">zadataka i </w:t>
      </w:r>
      <w:r w:rsidR="00BB7AAA" w:rsidRPr="00EC3F2D">
        <w:rPr>
          <w:lang w:val="sr-Latn-RS"/>
        </w:rPr>
        <w:t xml:space="preserve">formiranje tima </w:t>
      </w:r>
      <w:r w:rsidR="006D0694" w:rsidRPr="00EC3F2D">
        <w:rPr>
          <w:lang w:val="sr-Latn-RS"/>
        </w:rPr>
        <w:t xml:space="preserve">za </w:t>
      </w:r>
      <w:r w:rsidR="00BB7AAA" w:rsidRPr="00EC3F2D">
        <w:rPr>
          <w:lang w:val="sr-Latn-RS"/>
        </w:rPr>
        <w:t xml:space="preserve">razvoj </w:t>
      </w:r>
      <w:r w:rsidR="00E030BF" w:rsidRPr="00EC3F2D">
        <w:rPr>
          <w:lang w:val="sr-Latn-RS"/>
        </w:rPr>
        <w:t>web aplikacije RoadRunner</w:t>
      </w:r>
      <w:r w:rsidR="002343C5" w:rsidRPr="00EC3F2D">
        <w:rPr>
          <w:lang w:val="sr-Latn-RS"/>
        </w:rPr>
        <w:t xml:space="preserve">.  </w:t>
      </w:r>
    </w:p>
    <w:p w14:paraId="533C6693" w14:textId="77777777" w:rsidR="00541D52" w:rsidRPr="00EC3F2D" w:rsidRDefault="00541D52" w:rsidP="006D0694">
      <w:pPr>
        <w:pStyle w:val="BodyText"/>
        <w:rPr>
          <w:lang w:val="sr-Latn-RS"/>
        </w:rPr>
      </w:pPr>
    </w:p>
    <w:p w14:paraId="4F37F336" w14:textId="77777777" w:rsidR="002343C5" w:rsidRPr="00EC3F2D" w:rsidRDefault="006D0694">
      <w:pPr>
        <w:pStyle w:val="Heading1"/>
        <w:rPr>
          <w:lang w:val="sr-Latn-RS"/>
        </w:rPr>
      </w:pPr>
      <w:bookmarkStart w:id="1" w:name="_Toc507815235"/>
      <w:r w:rsidRPr="00EC3F2D">
        <w:rPr>
          <w:lang w:val="sr-Latn-RS"/>
        </w:rPr>
        <w:t>Opseg</w:t>
      </w:r>
      <w:r w:rsidR="00387292" w:rsidRPr="00EC3F2D">
        <w:rPr>
          <w:lang w:val="sr-Latn-RS"/>
        </w:rPr>
        <w:t xml:space="preserve"> dokumenta</w:t>
      </w:r>
      <w:bookmarkEnd w:id="1"/>
    </w:p>
    <w:p w14:paraId="307A4858" w14:textId="77777777" w:rsidR="002343C5" w:rsidRDefault="006D0694">
      <w:pPr>
        <w:pStyle w:val="BodyText"/>
        <w:rPr>
          <w:lang w:val="sr-Latn-RS"/>
        </w:rPr>
      </w:pPr>
      <w:r w:rsidRPr="00EC3F2D">
        <w:rPr>
          <w:lang w:val="sr-Latn-RS"/>
        </w:rPr>
        <w:t xml:space="preserve">Dokument opisuje </w:t>
      </w:r>
      <w:r w:rsidR="00BB7AAA" w:rsidRPr="00EC3F2D">
        <w:rPr>
          <w:lang w:val="sr-Latn-RS"/>
        </w:rPr>
        <w:t xml:space="preserve">temu </w:t>
      </w:r>
      <w:r w:rsidR="00D62E1E" w:rsidRPr="00EC3F2D">
        <w:rPr>
          <w:lang w:val="sr-Latn-RS"/>
        </w:rPr>
        <w:t xml:space="preserve">i osnovne karakteristike </w:t>
      </w:r>
      <w:r w:rsidR="00BB7AAA" w:rsidRPr="00EC3F2D">
        <w:rPr>
          <w:lang w:val="sr-Latn-RS"/>
        </w:rPr>
        <w:t xml:space="preserve">projekta, motivaciju </w:t>
      </w:r>
      <w:r w:rsidR="00D62E1E" w:rsidRPr="00EC3F2D">
        <w:rPr>
          <w:lang w:val="sr-Latn-RS"/>
        </w:rPr>
        <w:t xml:space="preserve">i potrebna znanja </w:t>
      </w:r>
      <w:r w:rsidR="00BB7AAA" w:rsidRPr="00EC3F2D">
        <w:rPr>
          <w:lang w:val="sr-Latn-RS"/>
        </w:rPr>
        <w:t xml:space="preserve">za njegovu izradu, </w:t>
      </w:r>
      <w:r w:rsidR="00D62E1E" w:rsidRPr="00EC3F2D">
        <w:rPr>
          <w:lang w:val="sr-Latn-RS"/>
        </w:rPr>
        <w:t xml:space="preserve">motivaciju i osobine </w:t>
      </w:r>
      <w:r w:rsidR="00BB7AAA" w:rsidRPr="00EC3F2D">
        <w:rPr>
          <w:lang w:val="sr-Latn-RS"/>
        </w:rPr>
        <w:t>članove</w:t>
      </w:r>
      <w:r w:rsidR="00D62E1E" w:rsidRPr="00EC3F2D">
        <w:rPr>
          <w:lang w:val="sr-Latn-RS"/>
        </w:rPr>
        <w:t xml:space="preserve"> tima, komunikaciju</w:t>
      </w:r>
      <w:r w:rsidR="00BB7AAA" w:rsidRPr="00EC3F2D">
        <w:rPr>
          <w:lang w:val="sr-Latn-RS"/>
        </w:rPr>
        <w:t xml:space="preserve"> među njima</w:t>
      </w:r>
      <w:r w:rsidR="00D62E1E" w:rsidRPr="00EC3F2D">
        <w:rPr>
          <w:lang w:val="sr-Latn-RS"/>
        </w:rPr>
        <w:t xml:space="preserve"> i vreme potrebno za izradu projekta</w:t>
      </w:r>
      <w:r w:rsidR="006D41CE" w:rsidRPr="00EC3F2D">
        <w:rPr>
          <w:lang w:val="sr-Latn-RS"/>
        </w:rPr>
        <w:t xml:space="preserve">. </w:t>
      </w:r>
    </w:p>
    <w:p w14:paraId="5E3616C2" w14:textId="77777777" w:rsidR="00541D52" w:rsidRPr="00EC3F2D" w:rsidRDefault="00541D52">
      <w:pPr>
        <w:pStyle w:val="BodyText"/>
        <w:rPr>
          <w:lang w:val="sr-Latn-RS"/>
        </w:rPr>
      </w:pPr>
    </w:p>
    <w:p w14:paraId="5C13F28E" w14:textId="77777777" w:rsidR="00F267E3" w:rsidRPr="00EC3F2D" w:rsidRDefault="00F267E3" w:rsidP="001778B8">
      <w:pPr>
        <w:pStyle w:val="Heading1"/>
        <w:numPr>
          <w:ilvl w:val="0"/>
          <w:numId w:val="5"/>
        </w:numPr>
        <w:rPr>
          <w:lang w:val="sr-Latn-RS"/>
        </w:rPr>
      </w:pPr>
      <w:bookmarkStart w:id="2" w:name="_Toc507815236"/>
      <w:r w:rsidRPr="00EC3F2D">
        <w:rPr>
          <w:lang w:val="sr-Latn-R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EC3F2D" w14:paraId="092D8D7D" w14:textId="77777777" w:rsidTr="00B10BF0">
        <w:tc>
          <w:tcPr>
            <w:tcW w:w="2835" w:type="dxa"/>
          </w:tcPr>
          <w:p w14:paraId="044D28E0" w14:textId="77777777" w:rsidR="00F267E3" w:rsidRPr="00EC3F2D" w:rsidRDefault="00F267E3" w:rsidP="00A74DE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Naziv projekta</w:t>
            </w:r>
          </w:p>
        </w:tc>
        <w:tc>
          <w:tcPr>
            <w:tcW w:w="5924" w:type="dxa"/>
          </w:tcPr>
          <w:p w14:paraId="1F25D372" w14:textId="77777777" w:rsidR="00F267E3" w:rsidRPr="00EC3F2D" w:rsidRDefault="00742D5B" w:rsidP="00A74DE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Road Runner</w:t>
            </w:r>
          </w:p>
        </w:tc>
      </w:tr>
      <w:tr w:rsidR="00F267E3" w:rsidRPr="00EC3F2D" w14:paraId="03264B26" w14:textId="77777777" w:rsidTr="00B10BF0">
        <w:tc>
          <w:tcPr>
            <w:tcW w:w="2835" w:type="dxa"/>
          </w:tcPr>
          <w:p w14:paraId="3399BC6B" w14:textId="77777777" w:rsidR="00F267E3" w:rsidRPr="00EC3F2D" w:rsidRDefault="00F267E3" w:rsidP="00A74DE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Naziv tima</w:t>
            </w:r>
          </w:p>
        </w:tc>
        <w:tc>
          <w:tcPr>
            <w:tcW w:w="5924" w:type="dxa"/>
          </w:tcPr>
          <w:p w14:paraId="2BDE1DB4" w14:textId="77777777" w:rsidR="00F267E3" w:rsidRPr="00EC3F2D" w:rsidRDefault="00742D5B" w:rsidP="00A74DE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Intalica</w:t>
            </w:r>
          </w:p>
        </w:tc>
      </w:tr>
      <w:tr w:rsidR="00F267E3" w:rsidRPr="00EC3F2D" w14:paraId="62121164" w14:textId="77777777" w:rsidTr="00B10BF0">
        <w:tc>
          <w:tcPr>
            <w:tcW w:w="2835" w:type="dxa"/>
          </w:tcPr>
          <w:p w14:paraId="6F1DB297" w14:textId="77777777" w:rsidR="00F267E3" w:rsidRPr="00EC3F2D" w:rsidRDefault="00F267E3" w:rsidP="00A74DE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Članovi tima</w:t>
            </w:r>
          </w:p>
        </w:tc>
        <w:tc>
          <w:tcPr>
            <w:tcW w:w="5924" w:type="dxa"/>
          </w:tcPr>
          <w:p w14:paraId="61593721" w14:textId="77777777" w:rsidR="00742D5B" w:rsidRPr="00EC3F2D" w:rsidRDefault="00742D5B" w:rsidP="005A054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Milan Miljković, 18276 vođa tima</w:t>
            </w:r>
          </w:p>
          <w:p w14:paraId="36A4C987" w14:textId="77777777" w:rsidR="001778B8" w:rsidRPr="00EC3F2D" w:rsidRDefault="001778B8" w:rsidP="005A054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Božidar Mitić, 18282</w:t>
            </w:r>
          </w:p>
          <w:p w14:paraId="6AD40008" w14:textId="77777777" w:rsidR="00742D5B" w:rsidRPr="00EC3F2D" w:rsidRDefault="001778B8" w:rsidP="005A054F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Nenad Pavlović, 18319</w:t>
            </w:r>
          </w:p>
        </w:tc>
      </w:tr>
      <w:tr w:rsidR="00AB1DE2" w:rsidRPr="00EC3F2D" w14:paraId="0AAB89C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051D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6EF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Otežano pronalaženje adekvatnih vozača za prevoz odredjene robe kao i kompanija kojima je taj prevoz potreban </w:t>
            </w:r>
          </w:p>
        </w:tc>
      </w:tr>
      <w:tr w:rsidR="00AB1DE2" w:rsidRPr="00EC3F2D" w14:paraId="5499437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08B6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1166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Vozače kamiona i kompanije čija roba treba da se preveze</w:t>
            </w:r>
          </w:p>
        </w:tc>
      </w:tr>
      <w:tr w:rsidR="00AB1DE2" w:rsidRPr="00EC3F2D" w14:paraId="35D9B16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AB56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AED4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Otežanje stupanja u kontakt izmedju kompanija i vozaca, teze definisanje vise detalja o turama, otežanje oko dogovora za cenu prevoza, teze biranje vozača ili kompanija koje ispunjavaju odredjene uslove koji se traže</w:t>
            </w:r>
          </w:p>
        </w:tc>
      </w:tr>
      <w:tr w:rsidR="00AB1DE2" w:rsidRPr="00EC3F2D" w14:paraId="2E3A4BF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0466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B58A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Omogućiti lako pronalaženje vozača i kompanija kojima su potrebne usloge kao i laksi dogovor oko cene prevoza. Omogućava veci i bolji izbor kao i bolju specifikaciju</w:t>
            </w:r>
            <w:r w:rsidR="00DF5580" w:rsidRPr="00EC3F2D">
              <w:rPr>
                <w:color w:val="1D2125"/>
                <w:shd w:val="clear" w:color="auto" w:fill="FFFFFF"/>
                <w:lang w:val="sr-Latn-RS"/>
              </w:rPr>
              <w:t xml:space="preserve"> </w:t>
            </w:r>
            <w:r w:rsidRPr="00EC3F2D">
              <w:rPr>
                <w:color w:val="1D2125"/>
                <w:shd w:val="clear" w:color="auto" w:fill="FFFFFF"/>
                <w:lang w:val="sr-Latn-RS"/>
              </w:rPr>
              <w:t>zahteva to jest uslova</w:t>
            </w:r>
          </w:p>
        </w:tc>
      </w:tr>
      <w:tr w:rsidR="00AB1DE2" w:rsidRPr="00EC3F2D" w14:paraId="1B7AB89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44F6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3901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Kompanijama i vozačima kamiona</w:t>
            </w:r>
          </w:p>
        </w:tc>
      </w:tr>
      <w:tr w:rsidR="00AB1DE2" w:rsidRPr="00EC3F2D" w14:paraId="1B697EB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B7BE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D3C9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Nemaju nacin lake komunikacije i dogovrora oko prevoza i cene</w:t>
            </w:r>
          </w:p>
        </w:tc>
      </w:tr>
      <w:tr w:rsidR="00AB1DE2" w:rsidRPr="00EC3F2D" w14:paraId="44B2C14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05C2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A8F0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WEB aplikacija</w:t>
            </w:r>
          </w:p>
        </w:tc>
      </w:tr>
      <w:tr w:rsidR="00AB1DE2" w:rsidRPr="00EC3F2D" w14:paraId="09F118C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7C37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1608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Može prikazati i kreirati nove ture odredjene kompanije kao i predstaviti te ture vozačima u zavisnosti od izabranih kriterijuma koji njima odgovaraju</w:t>
            </w:r>
          </w:p>
        </w:tc>
      </w:tr>
      <w:tr w:rsidR="00AB1DE2" w:rsidRPr="00EC3F2D" w14:paraId="10733F4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9AE1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5964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Direktne komunikacije izmedju kompanija i vozača koja smanjuje izbor pri odlucivanju o poslovanju i otezava dogovor</w:t>
            </w:r>
          </w:p>
        </w:tc>
      </w:tr>
      <w:tr w:rsidR="00AB1DE2" w:rsidRPr="00EC3F2D" w14:paraId="1690EB0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4B19" w14:textId="77777777" w:rsidR="00AB1DE2" w:rsidRPr="00EC3F2D" w:rsidRDefault="00AB1DE2" w:rsidP="00AB1DE2">
            <w:pPr>
              <w:rPr>
                <w:lang w:val="sr-Latn-RS"/>
              </w:rPr>
            </w:pPr>
            <w:r w:rsidRPr="00EC3F2D">
              <w:rPr>
                <w:lang w:val="sr-Latn-R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D78C" w14:textId="77777777" w:rsidR="00AB1DE2" w:rsidRPr="00EC3F2D" w:rsidRDefault="001778B8" w:rsidP="00AB1DE2">
            <w:pPr>
              <w:rPr>
                <w:lang w:val="sr-Latn-RS"/>
              </w:rPr>
            </w:pPr>
            <w:r w:rsidRPr="00EC3F2D">
              <w:rPr>
                <w:color w:val="1D2125"/>
                <w:shd w:val="clear" w:color="auto" w:fill="FFFFFF"/>
                <w:lang w:val="sr-Latn-RS"/>
              </w:rPr>
              <w:t>Omoguciti brzo, lako i pregledno uspostavljanje poslovnih ugovora izmedju korisnika</w:t>
            </w:r>
          </w:p>
        </w:tc>
      </w:tr>
    </w:tbl>
    <w:p w14:paraId="50963FB7" w14:textId="77777777" w:rsidR="000402C3" w:rsidRPr="00EC3F2D" w:rsidRDefault="000402C3" w:rsidP="000402C3">
      <w:pPr>
        <w:pStyle w:val="Heading1"/>
        <w:numPr>
          <w:ilvl w:val="0"/>
          <w:numId w:val="0"/>
        </w:numPr>
        <w:rPr>
          <w:lang w:val="sr-Latn-RS"/>
        </w:rPr>
      </w:pPr>
      <w:bookmarkStart w:id="3" w:name="_Toc507815238"/>
    </w:p>
    <w:p w14:paraId="2F174232" w14:textId="77777777" w:rsidR="00D96EF7" w:rsidRPr="00EC3F2D" w:rsidRDefault="00D96EF7" w:rsidP="00D96EF7">
      <w:pPr>
        <w:pStyle w:val="Heading1"/>
        <w:rPr>
          <w:lang w:val="sr-Latn-RS"/>
        </w:rPr>
      </w:pPr>
      <w:r w:rsidRPr="00EC3F2D">
        <w:rPr>
          <w:lang w:val="sr-Latn-RS"/>
        </w:rPr>
        <w:t>Opis projekta</w:t>
      </w:r>
      <w:bookmarkEnd w:id="3"/>
    </w:p>
    <w:p w14:paraId="2A535587" w14:textId="77777777" w:rsidR="00D96EF7" w:rsidRPr="00EC3F2D" w:rsidRDefault="008E357C" w:rsidP="000402C3">
      <w:pPr>
        <w:pStyle w:val="BodyText"/>
        <w:rPr>
          <w:color w:val="1D2125"/>
          <w:shd w:val="clear" w:color="auto" w:fill="FFFFFF"/>
          <w:lang w:val="sr-Latn-RS"/>
        </w:rPr>
      </w:pPr>
      <w:r w:rsidRPr="00EC3F2D">
        <w:rPr>
          <w:lang w:val="sr-Latn-RS"/>
        </w:rPr>
        <w:t xml:space="preserve">Ovaj projekat </w:t>
      </w:r>
      <w:r w:rsidR="00DF5580" w:rsidRPr="00EC3F2D">
        <w:rPr>
          <w:lang w:val="sr-Latn-RS"/>
        </w:rPr>
        <w:t>je</w:t>
      </w:r>
      <w:r w:rsidRPr="00EC3F2D">
        <w:rPr>
          <w:lang w:val="sr-Latn-RS"/>
        </w:rPr>
        <w:t xml:space="preserve"> web aplikacij</w:t>
      </w:r>
      <w:r w:rsidR="00DF5580" w:rsidRPr="00EC3F2D">
        <w:rPr>
          <w:lang w:val="sr-Latn-RS"/>
        </w:rPr>
        <w:t xml:space="preserve">a koja </w:t>
      </w:r>
      <w:r w:rsidR="000402C3" w:rsidRPr="00EC3F2D">
        <w:rPr>
          <w:color w:val="1D2125"/>
          <w:shd w:val="clear" w:color="auto" w:fill="FFFFFF"/>
          <w:lang w:val="sr-Latn-RS"/>
        </w:rPr>
        <w:t>omogućava lakše pronalaženje vozača i kompanija kojima su potrebne usloge kao i laksi dogovor oko cene prevoza. Omogućava veci i bolji izbor kao i bolju specifikaciju zahteva to jest uslova. Glavne karakteristike ove aplikacije su preglednost i mogucnost detaljnog opisa poslova.</w:t>
      </w:r>
    </w:p>
    <w:p w14:paraId="5A04DBF5" w14:textId="77777777" w:rsidR="000402C3" w:rsidRPr="00EC3F2D" w:rsidRDefault="000402C3" w:rsidP="000402C3">
      <w:pPr>
        <w:pStyle w:val="BodyText"/>
        <w:rPr>
          <w:color w:val="1D2125"/>
          <w:shd w:val="clear" w:color="auto" w:fill="FFFFFF"/>
          <w:lang w:val="sr-Latn-RS"/>
        </w:rPr>
      </w:pPr>
    </w:p>
    <w:p w14:paraId="07771D86" w14:textId="77777777" w:rsidR="000402C3" w:rsidRPr="00EC3F2D" w:rsidRDefault="000402C3" w:rsidP="000402C3">
      <w:pPr>
        <w:pStyle w:val="BodyText"/>
        <w:rPr>
          <w:color w:val="1D2125"/>
          <w:shd w:val="clear" w:color="auto" w:fill="FFFFFF"/>
          <w:lang w:val="sr-Latn-RS"/>
        </w:rPr>
      </w:pPr>
    </w:p>
    <w:p w14:paraId="7FB45725" w14:textId="77777777" w:rsidR="000402C3" w:rsidRPr="00EC3F2D" w:rsidRDefault="000402C3" w:rsidP="000402C3">
      <w:pPr>
        <w:pStyle w:val="BodyText"/>
        <w:rPr>
          <w:lang w:val="sr-Latn-RS"/>
        </w:rPr>
      </w:pPr>
    </w:p>
    <w:p w14:paraId="448032DB" w14:textId="77777777" w:rsidR="00D96EF7" w:rsidRPr="00EC3F2D" w:rsidRDefault="005A054F" w:rsidP="00D96EF7">
      <w:pPr>
        <w:pStyle w:val="Heading1"/>
        <w:rPr>
          <w:lang w:val="sr-Latn-RS"/>
        </w:rPr>
      </w:pPr>
      <w:bookmarkStart w:id="4" w:name="_Toc507815239"/>
      <w:r w:rsidRPr="00EC3F2D">
        <w:rPr>
          <w:lang w:val="sr-Latn-RS"/>
        </w:rPr>
        <w:lastRenderedPageBreak/>
        <w:t>Znanja i veštine potrebne za izradu projekta</w:t>
      </w:r>
      <w:bookmarkEnd w:id="4"/>
    </w:p>
    <w:p w14:paraId="052BE4B0" w14:textId="77777777" w:rsidR="002D6647" w:rsidRPr="00EC3F2D" w:rsidRDefault="002D6647" w:rsidP="005A054F">
      <w:pPr>
        <w:pStyle w:val="BodyText"/>
        <w:rPr>
          <w:lang w:val="sr-Latn-RS"/>
        </w:rPr>
      </w:pPr>
      <w:r w:rsidRPr="00EC3F2D">
        <w:rPr>
          <w:lang w:val="sr-Latn-RS"/>
        </w:rPr>
        <w:t>Potrebno znanje iz predmeta koje smo do sada imali a najvise is web programiranja kao i veštine koje ćemo steći prilikom izrade ovog projekta.</w:t>
      </w:r>
    </w:p>
    <w:p w14:paraId="7FF0E157" w14:textId="77777777" w:rsidR="006E3817" w:rsidRPr="00EC3F2D" w:rsidRDefault="006E3817" w:rsidP="005A054F">
      <w:pPr>
        <w:pStyle w:val="BodyText"/>
        <w:rPr>
          <w:lang w:val="sr-Latn-RS"/>
        </w:rPr>
      </w:pPr>
      <w:r w:rsidRPr="00EC3F2D">
        <w:rPr>
          <w:lang w:val="sr-Latn-RS"/>
        </w:rPr>
        <w:t>Znanja i veštine članova tima:</w:t>
      </w:r>
    </w:p>
    <w:p w14:paraId="5701C9A7" w14:textId="77777777" w:rsidR="005A054F" w:rsidRPr="00EC3F2D" w:rsidRDefault="002D664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>Milan Miljkovic – C, C++, C#,</w:t>
      </w:r>
      <w:r w:rsidR="006E3817" w:rsidRPr="00EC3F2D">
        <w:rPr>
          <w:lang w:val="sr-Latn-RS"/>
        </w:rPr>
        <w:t xml:space="preserve"> .NET,</w:t>
      </w:r>
      <w:r w:rsidRPr="00EC3F2D">
        <w:rPr>
          <w:lang w:val="sr-Latn-RS"/>
        </w:rPr>
        <w:t xml:space="preserve"> Java, JavaScript, TypeScript, HTML, CSS</w:t>
      </w:r>
    </w:p>
    <w:p w14:paraId="7AA20007" w14:textId="77777777" w:rsidR="002D6647" w:rsidRPr="00EC3F2D" w:rsidRDefault="002D664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>Božidar Mitić – C, C++, C#,</w:t>
      </w:r>
      <w:r w:rsidR="006E3817" w:rsidRPr="00EC3F2D">
        <w:rPr>
          <w:lang w:val="sr-Latn-RS"/>
        </w:rPr>
        <w:t xml:space="preserve"> .NET,</w:t>
      </w:r>
      <w:r w:rsidRPr="00EC3F2D">
        <w:rPr>
          <w:lang w:val="sr-Latn-RS"/>
        </w:rPr>
        <w:t xml:space="preserve"> Java, JavaScript, TypeScript, HTML, CSS</w:t>
      </w:r>
    </w:p>
    <w:p w14:paraId="33E8101E" w14:textId="77777777" w:rsidR="002D6647" w:rsidRPr="00EC3F2D" w:rsidRDefault="002D664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>Nenad Pavlović – C, C++, C#,</w:t>
      </w:r>
      <w:r w:rsidR="006E3817" w:rsidRPr="00EC3F2D">
        <w:rPr>
          <w:lang w:val="sr-Latn-RS"/>
        </w:rPr>
        <w:t xml:space="preserve"> .NET,</w:t>
      </w:r>
      <w:r w:rsidRPr="00EC3F2D">
        <w:rPr>
          <w:lang w:val="sr-Latn-RS"/>
        </w:rPr>
        <w:t xml:space="preserve"> Java, JavaScript, TypeScript, HTML, CSS</w:t>
      </w:r>
    </w:p>
    <w:p w14:paraId="68BF273D" w14:textId="77777777" w:rsidR="005A054F" w:rsidRPr="00EC3F2D" w:rsidRDefault="002D6647" w:rsidP="00D96EF7">
      <w:pPr>
        <w:pStyle w:val="BodyText"/>
        <w:rPr>
          <w:lang w:val="sr-Latn-RS"/>
        </w:rPr>
      </w:pPr>
      <w:r w:rsidRPr="00EC3F2D">
        <w:rPr>
          <w:lang w:val="sr-Latn-RS"/>
        </w:rPr>
        <w:t xml:space="preserve">Rizici pri izradi projekta su </w:t>
      </w:r>
    </w:p>
    <w:p w14:paraId="08512EEC" w14:textId="77777777" w:rsidR="005A054F" w:rsidRPr="00EC3F2D" w:rsidRDefault="00835400" w:rsidP="005A054F">
      <w:pPr>
        <w:pStyle w:val="Heading1"/>
        <w:rPr>
          <w:lang w:val="sr-Latn-RS"/>
        </w:rPr>
      </w:pPr>
      <w:bookmarkStart w:id="5" w:name="_Toc507815240"/>
      <w:r w:rsidRPr="00EC3F2D">
        <w:rPr>
          <w:lang w:val="sr-Latn-RS"/>
        </w:rPr>
        <w:t>Cilj i motivacija tima</w:t>
      </w:r>
      <w:bookmarkEnd w:id="5"/>
    </w:p>
    <w:p w14:paraId="2D81CC75" w14:textId="77777777" w:rsidR="002D6647" w:rsidRPr="00EC3F2D" w:rsidRDefault="002D6647" w:rsidP="002D6647">
      <w:pPr>
        <w:pStyle w:val="BodyText"/>
        <w:rPr>
          <w:lang w:val="sr-Latn-RS"/>
        </w:rPr>
      </w:pPr>
      <w:r w:rsidRPr="00EC3F2D">
        <w:rPr>
          <w:lang w:val="sr-Latn-RS"/>
        </w:rPr>
        <w:t xml:space="preserve">Glavni cilj ke kvalitetna realizacija zamišljenog projekta </w:t>
      </w:r>
      <w:r w:rsidR="006E3817" w:rsidRPr="00EC3F2D">
        <w:rPr>
          <w:lang w:val="sr-Latn-RS"/>
        </w:rPr>
        <w:t>na najefikasniji način.</w:t>
      </w:r>
    </w:p>
    <w:p w14:paraId="678D6B3C" w14:textId="77777777" w:rsidR="006E3817" w:rsidRPr="00EC3F2D" w:rsidRDefault="006E3817" w:rsidP="002D6647">
      <w:pPr>
        <w:pStyle w:val="BodyText"/>
        <w:rPr>
          <w:lang w:val="sr-Latn-RS"/>
        </w:rPr>
      </w:pPr>
      <w:r w:rsidRPr="00EC3F2D">
        <w:rPr>
          <w:lang w:val="sr-Latn-RS"/>
        </w:rPr>
        <w:t>Ciljevi članova tima:</w:t>
      </w:r>
    </w:p>
    <w:p w14:paraId="3757C89F" w14:textId="77777777" w:rsidR="002D6647" w:rsidRPr="00EC3F2D" w:rsidRDefault="002D664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 xml:space="preserve">Milan Miljkovic – </w:t>
      </w:r>
      <w:r w:rsidR="006E3817" w:rsidRPr="00EC3F2D">
        <w:rPr>
          <w:lang w:val="sr-Latn-RS"/>
        </w:rPr>
        <w:t>sticanje novih znanja i poboljšanje timskog rada</w:t>
      </w:r>
    </w:p>
    <w:p w14:paraId="3DB83DD9" w14:textId="77777777" w:rsidR="002D6647" w:rsidRPr="00EC3F2D" w:rsidRDefault="002D664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 xml:space="preserve">Božidar Mitić – </w:t>
      </w:r>
      <w:r w:rsidR="006E3817" w:rsidRPr="00EC3F2D">
        <w:rPr>
          <w:lang w:val="sr-Latn-RS"/>
        </w:rPr>
        <w:t>sticanje novih znanja i poboljšanje timskog rada</w:t>
      </w:r>
    </w:p>
    <w:p w14:paraId="60298F9D" w14:textId="77777777" w:rsidR="002D6647" w:rsidRPr="00EC3F2D" w:rsidRDefault="002D664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>Nenad Pavlović –</w:t>
      </w:r>
      <w:r w:rsidR="006E3817" w:rsidRPr="00EC3F2D">
        <w:rPr>
          <w:lang w:val="sr-Latn-RS"/>
        </w:rPr>
        <w:t xml:space="preserve"> sticanje novih znanja i poboljšanje timskog rada</w:t>
      </w:r>
    </w:p>
    <w:p w14:paraId="35775573" w14:textId="77777777" w:rsidR="006E3817" w:rsidRPr="00EC3F2D" w:rsidRDefault="006E3817" w:rsidP="00835400">
      <w:pPr>
        <w:pStyle w:val="BodyText"/>
        <w:rPr>
          <w:lang w:val="sr-Latn-RS"/>
        </w:rPr>
      </w:pPr>
      <w:r w:rsidRPr="00EC3F2D">
        <w:rPr>
          <w:lang w:val="sr-Latn-RS"/>
        </w:rPr>
        <w:t>Osobina članova tima:</w:t>
      </w:r>
    </w:p>
    <w:p w14:paraId="3E15E755" w14:textId="77777777" w:rsidR="006E3817" w:rsidRPr="00EC3F2D" w:rsidRDefault="006E381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>Milan Miljkovic –</w:t>
      </w:r>
      <w:r w:rsidR="008121CA" w:rsidRPr="00EC3F2D">
        <w:rPr>
          <w:lang w:val="sr-Latn-RS"/>
        </w:rPr>
        <w:t xml:space="preserve"> </w:t>
      </w:r>
      <w:r w:rsidR="00776B21" w:rsidRPr="00EC3F2D">
        <w:rPr>
          <w:lang w:val="sr-Latn-RS"/>
        </w:rPr>
        <w:t>dobar organizator i efikasno planiranje vreme</w:t>
      </w:r>
    </w:p>
    <w:p w14:paraId="69587773" w14:textId="77777777" w:rsidR="006E3817" w:rsidRPr="00EC3F2D" w:rsidRDefault="006E381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 xml:space="preserve">Božidar Mitić – </w:t>
      </w:r>
      <w:r w:rsidR="00776B21" w:rsidRPr="00EC3F2D">
        <w:rPr>
          <w:lang w:val="sr-Latn-RS"/>
        </w:rPr>
        <w:t>timski igrac i uvek dobro motivisan</w:t>
      </w:r>
    </w:p>
    <w:p w14:paraId="01EB733D" w14:textId="77777777" w:rsidR="006E3817" w:rsidRPr="00EC3F2D" w:rsidRDefault="006E3817" w:rsidP="006E3817">
      <w:pPr>
        <w:pStyle w:val="BodyText"/>
        <w:ind w:left="1440"/>
        <w:rPr>
          <w:lang w:val="sr-Latn-RS"/>
        </w:rPr>
      </w:pPr>
      <w:r w:rsidRPr="00EC3F2D">
        <w:rPr>
          <w:lang w:val="sr-Latn-RS"/>
        </w:rPr>
        <w:t>Nenad Pavlović –</w:t>
      </w:r>
      <w:r w:rsidR="008121CA" w:rsidRPr="00EC3F2D">
        <w:rPr>
          <w:lang w:val="sr-Latn-RS"/>
        </w:rPr>
        <w:t xml:space="preserve"> dobro angažovan i uporan</w:t>
      </w:r>
    </w:p>
    <w:p w14:paraId="40B09352" w14:textId="77777777" w:rsidR="00835400" w:rsidRPr="00EC3F2D" w:rsidRDefault="00835400" w:rsidP="00835400">
      <w:pPr>
        <w:pStyle w:val="Heading1"/>
        <w:rPr>
          <w:lang w:val="sr-Latn-RS"/>
        </w:rPr>
      </w:pPr>
      <w:bookmarkStart w:id="6" w:name="_Toc507815241"/>
      <w:r w:rsidRPr="00EC3F2D">
        <w:rPr>
          <w:lang w:val="sr-Latn-RS"/>
        </w:rPr>
        <w:t>Vođa tima</w:t>
      </w:r>
      <w:bookmarkEnd w:id="6"/>
    </w:p>
    <w:p w14:paraId="5110986B" w14:textId="77777777" w:rsidR="00776B21" w:rsidRPr="00EC3F2D" w:rsidRDefault="00776B21" w:rsidP="00776B21">
      <w:pPr>
        <w:ind w:left="720"/>
        <w:rPr>
          <w:lang w:val="sr-Latn-RS"/>
        </w:rPr>
      </w:pPr>
      <w:r w:rsidRPr="00EC3F2D">
        <w:rPr>
          <w:lang w:val="sr-Latn-RS"/>
        </w:rPr>
        <w:t>Vodja tima treba biti otvoren novim idejama i kritikama, efikasan je u deljenju poslova medju članovima kao i dobro planiranje rokova za odredjene zadatke što naš vodja tima ispunjava.</w:t>
      </w:r>
    </w:p>
    <w:p w14:paraId="04B4135F" w14:textId="77777777" w:rsidR="00776B21" w:rsidRPr="00EC3F2D" w:rsidRDefault="00776B21" w:rsidP="00776B21">
      <w:pPr>
        <w:ind w:left="720"/>
        <w:rPr>
          <w:lang w:val="sr-Latn-RS"/>
        </w:rPr>
      </w:pPr>
    </w:p>
    <w:p w14:paraId="0B57D677" w14:textId="77777777" w:rsidR="00995C29" w:rsidRPr="00EC3F2D" w:rsidRDefault="00D62E1E" w:rsidP="00995C29">
      <w:pPr>
        <w:pStyle w:val="Heading1"/>
        <w:rPr>
          <w:lang w:val="sr-Latn-RS"/>
        </w:rPr>
      </w:pPr>
      <w:bookmarkStart w:id="7" w:name="_Toc507815242"/>
      <w:r w:rsidRPr="00EC3F2D">
        <w:rPr>
          <w:lang w:val="sr-Latn-RS"/>
        </w:rPr>
        <w:t>Komunikacija</w:t>
      </w:r>
      <w:bookmarkEnd w:id="7"/>
    </w:p>
    <w:p w14:paraId="43CB5A7D" w14:textId="77777777" w:rsidR="00D62E1E" w:rsidRPr="00EC3F2D" w:rsidRDefault="00776B21" w:rsidP="00584A67">
      <w:pPr>
        <w:pStyle w:val="BodyText"/>
        <w:rPr>
          <w:lang w:val="sr-Latn-RS"/>
        </w:rPr>
      </w:pPr>
      <w:r w:rsidRPr="00EC3F2D">
        <w:rPr>
          <w:lang w:val="sr-Latn-RS"/>
        </w:rPr>
        <w:t>Za komunikaciju ce biti korišćen Discord sa posebnom grupom koja je namenjena projektu. U ovoj grupi će biti održani sastnaci na kojima će se donositi nove odluke o projektu i koje će biti evidentirane u chat-u grupe</w:t>
      </w:r>
      <w:r w:rsidR="00D62E1E" w:rsidRPr="00EC3F2D">
        <w:rPr>
          <w:lang w:val="sr-Latn-RS"/>
        </w:rPr>
        <w:t xml:space="preserve"> </w:t>
      </w:r>
      <w:r w:rsidR="00584A67" w:rsidRPr="00EC3F2D">
        <w:rPr>
          <w:lang w:val="sr-Latn-RS"/>
        </w:rPr>
        <w:t>dok će se podaci medju članiovima razmenjivati pomoću te Discord grupe kao i GitHub i BitBucket</w:t>
      </w:r>
    </w:p>
    <w:p w14:paraId="6B5B3D48" w14:textId="77777777" w:rsidR="00584A67" w:rsidRPr="00EC3F2D" w:rsidRDefault="00584A67" w:rsidP="00584A67">
      <w:pPr>
        <w:pStyle w:val="BodyText"/>
        <w:rPr>
          <w:lang w:val="sr-Latn-RS"/>
        </w:rPr>
      </w:pPr>
    </w:p>
    <w:p w14:paraId="264AE520" w14:textId="77777777" w:rsidR="00835400" w:rsidRPr="00EC3F2D" w:rsidRDefault="00835400" w:rsidP="00835400">
      <w:pPr>
        <w:pStyle w:val="Heading1"/>
        <w:rPr>
          <w:lang w:val="sr-Latn-RS"/>
        </w:rPr>
      </w:pPr>
      <w:bookmarkStart w:id="8" w:name="_Toc507815243"/>
      <w:r w:rsidRPr="00EC3F2D">
        <w:rPr>
          <w:lang w:val="sr-Latn-RS"/>
        </w:rPr>
        <w:t>Planiranje vremena</w:t>
      </w:r>
      <w:bookmarkEnd w:id="8"/>
    </w:p>
    <w:p w14:paraId="2244BABE" w14:textId="77777777" w:rsidR="00995C29" w:rsidRPr="00EC3F2D" w:rsidRDefault="00584A67" w:rsidP="00584A67">
      <w:pPr>
        <w:ind w:left="720"/>
        <w:rPr>
          <w:lang w:val="sr-Latn-RS"/>
        </w:rPr>
      </w:pPr>
      <w:r w:rsidRPr="00EC3F2D">
        <w:rPr>
          <w:lang w:val="sr-Latn-RS"/>
        </w:rPr>
        <w:t>Svaki član tima će raditi od 1 do 2 sata dnevno sto se svodi na oko 10 sati nedeljno po čanu to jes 30 sati nedeljno na celom projektu i 3 do 4 sati timskog</w:t>
      </w:r>
      <w:r w:rsidR="00EC3F2D" w:rsidRPr="00EC3F2D">
        <w:rPr>
          <w:lang w:val="sr-Latn-RS"/>
        </w:rPr>
        <w:t xml:space="preserve"> rada</w:t>
      </w:r>
      <w:r w:rsidRPr="00EC3F2D">
        <w:rPr>
          <w:lang w:val="sr-Latn-RS"/>
        </w:rPr>
        <w:t>. Ukupna dužina izrade projekta ce</w:t>
      </w:r>
      <w:r w:rsidR="00EC3F2D" w:rsidRPr="00EC3F2D">
        <w:rPr>
          <w:lang w:val="sr-Latn-RS"/>
        </w:rPr>
        <w:t xml:space="preserve"> biti oko 400 sati</w:t>
      </w:r>
      <w:r w:rsidR="00EC3F2D">
        <w:rPr>
          <w:lang w:val="sr-Latn-RS"/>
        </w:rPr>
        <w:t>.</w:t>
      </w:r>
      <w:r w:rsidRPr="00EC3F2D">
        <w:rPr>
          <w:lang w:val="sr-Latn-RS"/>
        </w:rPr>
        <w:t xml:space="preserve"> </w:t>
      </w:r>
    </w:p>
    <w:p w14:paraId="41BCD4C1" w14:textId="77777777" w:rsidR="00835400" w:rsidRPr="00EC3F2D" w:rsidRDefault="00835400" w:rsidP="00835400">
      <w:pPr>
        <w:pStyle w:val="BodyText"/>
        <w:rPr>
          <w:lang w:val="sr-Latn-RS"/>
        </w:rPr>
      </w:pPr>
    </w:p>
    <w:p w14:paraId="043ABFC4" w14:textId="77777777" w:rsidR="002343C5" w:rsidRPr="00EC3F2D" w:rsidRDefault="002343C5">
      <w:pPr>
        <w:pStyle w:val="BodyText"/>
        <w:rPr>
          <w:lang w:val="sr-Latn-RS"/>
        </w:rPr>
      </w:pPr>
    </w:p>
    <w:sectPr w:rsidR="002343C5" w:rsidRPr="00EC3F2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6820" w14:textId="77777777" w:rsidR="001A32D5" w:rsidRDefault="001A32D5">
      <w:r>
        <w:separator/>
      </w:r>
    </w:p>
  </w:endnote>
  <w:endnote w:type="continuationSeparator" w:id="0">
    <w:p w14:paraId="3CA494CC" w14:textId="77777777" w:rsidR="001A32D5" w:rsidRDefault="001A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0AA2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6B2E2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7EA1A6A3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DCD229E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51B5DBD8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DF5580">
            <w:rPr>
              <w:lang w:val="sr-Latn-CS"/>
            </w:rPr>
            <w:t>Intalica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DF5580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8BFBC2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1A82BB3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D7F2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E757" w14:textId="77777777" w:rsidR="001A32D5" w:rsidRDefault="001A32D5">
      <w:r>
        <w:separator/>
      </w:r>
    </w:p>
  </w:footnote>
  <w:footnote w:type="continuationSeparator" w:id="0">
    <w:p w14:paraId="1E2045F0" w14:textId="77777777" w:rsidR="001A32D5" w:rsidRDefault="001A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0788" w14:textId="77777777" w:rsidR="002343C5" w:rsidRDefault="002343C5">
    <w:pPr>
      <w:rPr>
        <w:sz w:val="24"/>
      </w:rPr>
    </w:pPr>
  </w:p>
  <w:p w14:paraId="3071B5FD" w14:textId="77777777" w:rsidR="002343C5" w:rsidRDefault="002343C5">
    <w:pPr>
      <w:pBdr>
        <w:top w:val="single" w:sz="6" w:space="1" w:color="auto"/>
      </w:pBdr>
      <w:rPr>
        <w:sz w:val="24"/>
      </w:rPr>
    </w:pPr>
  </w:p>
  <w:p w14:paraId="155F6CA0" w14:textId="77777777" w:rsidR="00B24D49" w:rsidRPr="00DF5580" w:rsidRDefault="00B24D49" w:rsidP="00B24D4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 w:rsidRPr="00DF5580">
      <w:rPr>
        <w:rFonts w:ascii="Arial" w:hAnsi="Arial"/>
        <w:b/>
        <w:sz w:val="36"/>
        <w:lang w:val="sr-Latn-RS"/>
      </w:rPr>
      <w:t>Intalica</w:t>
    </w:r>
  </w:p>
  <w:p w14:paraId="08D6F512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398456D5" w14:textId="77777777" w:rsidR="00B24D49" w:rsidRDefault="00B24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3E5CF558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B05CFEB" w14:textId="77777777" w:rsidR="002343C5" w:rsidRPr="006D0694" w:rsidRDefault="00B24D49">
          <w:pPr>
            <w:rPr>
              <w:lang w:val="sr-Latn-CS"/>
            </w:rPr>
          </w:pPr>
          <w:r>
            <w:rPr>
              <w:lang w:val="sr-Latn-CS"/>
            </w:rPr>
            <w:t>RoadRunner</w:t>
          </w:r>
        </w:p>
      </w:tc>
      <w:tc>
        <w:tcPr>
          <w:tcW w:w="3179" w:type="dxa"/>
        </w:tcPr>
        <w:p w14:paraId="39063646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4C73E2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F3D099D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33A67AF1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742D5B">
            <w:rPr>
              <w:lang w:val="sr-Latn-CS"/>
            </w:rPr>
            <w:t>06</w:t>
          </w:r>
          <w:r w:rsidR="006F61C6" w:rsidRPr="006D0694">
            <w:rPr>
              <w:lang w:val="sr-Latn-CS"/>
            </w:rPr>
            <w:t>.0</w:t>
          </w:r>
          <w:r w:rsidR="00742D5B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</w:t>
          </w:r>
          <w:r w:rsidR="00742D5B">
            <w:rPr>
              <w:lang w:val="sr-Latn-CS"/>
            </w:rPr>
            <w:t>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FD5F4C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3AA82666" w14:textId="77777777" w:rsidR="002343C5" w:rsidRPr="006D0694" w:rsidRDefault="00B24D49" w:rsidP="002B4765">
          <w:pPr>
            <w:rPr>
              <w:lang w:val="sr-Latn-CS"/>
            </w:rPr>
          </w:pPr>
          <w:r>
            <w:rPr>
              <w:lang w:val="sr-Latn-CS"/>
            </w:rPr>
            <w:t>Intalica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RoadRunner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2E1CCC24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7537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187220">
    <w:abstractNumId w:val="0"/>
  </w:num>
  <w:num w:numId="2" w16cid:durableId="1500921634">
    <w:abstractNumId w:val="1"/>
  </w:num>
  <w:num w:numId="3" w16cid:durableId="1321036745">
    <w:abstractNumId w:val="2"/>
  </w:num>
  <w:num w:numId="4" w16cid:durableId="1308899904">
    <w:abstractNumId w:val="11"/>
  </w:num>
  <w:num w:numId="5" w16cid:durableId="1757020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5648678">
    <w:abstractNumId w:val="3"/>
  </w:num>
  <w:num w:numId="7" w16cid:durableId="2053075436">
    <w:abstractNumId w:val="7"/>
  </w:num>
  <w:num w:numId="8" w16cid:durableId="10858031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2804237">
    <w:abstractNumId w:val="4"/>
  </w:num>
  <w:num w:numId="10" w16cid:durableId="1016883073">
    <w:abstractNumId w:val="8"/>
  </w:num>
  <w:num w:numId="11" w16cid:durableId="302776851">
    <w:abstractNumId w:val="10"/>
  </w:num>
  <w:num w:numId="12" w16cid:durableId="1279484936">
    <w:abstractNumId w:val="9"/>
  </w:num>
  <w:num w:numId="13" w16cid:durableId="1490949451">
    <w:abstractNumId w:val="5"/>
  </w:num>
  <w:num w:numId="14" w16cid:durableId="64845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402C3"/>
    <w:rsid w:val="000F5EE8"/>
    <w:rsid w:val="00103833"/>
    <w:rsid w:val="00151CDF"/>
    <w:rsid w:val="00157DAE"/>
    <w:rsid w:val="001778B8"/>
    <w:rsid w:val="00185ABA"/>
    <w:rsid w:val="001A32D5"/>
    <w:rsid w:val="001E4E21"/>
    <w:rsid w:val="001F6798"/>
    <w:rsid w:val="00210E17"/>
    <w:rsid w:val="002343C5"/>
    <w:rsid w:val="0024759A"/>
    <w:rsid w:val="00257501"/>
    <w:rsid w:val="00260B17"/>
    <w:rsid w:val="002B4765"/>
    <w:rsid w:val="002D6647"/>
    <w:rsid w:val="003312BC"/>
    <w:rsid w:val="00387292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53248E"/>
    <w:rsid w:val="00541D52"/>
    <w:rsid w:val="005430FA"/>
    <w:rsid w:val="00552079"/>
    <w:rsid w:val="00555767"/>
    <w:rsid w:val="00574004"/>
    <w:rsid w:val="00584A67"/>
    <w:rsid w:val="005A054F"/>
    <w:rsid w:val="00614EF5"/>
    <w:rsid w:val="00670936"/>
    <w:rsid w:val="006776CF"/>
    <w:rsid w:val="006D0694"/>
    <w:rsid w:val="006D41CE"/>
    <w:rsid w:val="006E3817"/>
    <w:rsid w:val="006F61C6"/>
    <w:rsid w:val="00742D5B"/>
    <w:rsid w:val="00776B21"/>
    <w:rsid w:val="007A2854"/>
    <w:rsid w:val="007E1F8E"/>
    <w:rsid w:val="008121CA"/>
    <w:rsid w:val="0081471E"/>
    <w:rsid w:val="00835400"/>
    <w:rsid w:val="0084235B"/>
    <w:rsid w:val="00851B00"/>
    <w:rsid w:val="00870F50"/>
    <w:rsid w:val="008E29EF"/>
    <w:rsid w:val="008E357C"/>
    <w:rsid w:val="008E3870"/>
    <w:rsid w:val="008F13A1"/>
    <w:rsid w:val="009207A8"/>
    <w:rsid w:val="0093054F"/>
    <w:rsid w:val="00995C29"/>
    <w:rsid w:val="0099694D"/>
    <w:rsid w:val="009D7772"/>
    <w:rsid w:val="00A70277"/>
    <w:rsid w:val="00A74DEF"/>
    <w:rsid w:val="00A97B47"/>
    <w:rsid w:val="00AB1DE2"/>
    <w:rsid w:val="00AC06A4"/>
    <w:rsid w:val="00AE7AE3"/>
    <w:rsid w:val="00B10BF0"/>
    <w:rsid w:val="00B24D49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B1716"/>
    <w:rsid w:val="00CC420E"/>
    <w:rsid w:val="00CF694C"/>
    <w:rsid w:val="00D104B9"/>
    <w:rsid w:val="00D36260"/>
    <w:rsid w:val="00D62E1E"/>
    <w:rsid w:val="00D96EF7"/>
    <w:rsid w:val="00D97F08"/>
    <w:rsid w:val="00DF310B"/>
    <w:rsid w:val="00DF5580"/>
    <w:rsid w:val="00E030BF"/>
    <w:rsid w:val="00E464F7"/>
    <w:rsid w:val="00EA1072"/>
    <w:rsid w:val="00EB4996"/>
    <w:rsid w:val="00EC3F2D"/>
    <w:rsid w:val="00EC70CF"/>
    <w:rsid w:val="00F267E3"/>
    <w:rsid w:val="00F334DC"/>
    <w:rsid w:val="00F62203"/>
    <w:rsid w:val="00F9200F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C7A337"/>
  <w15:chartTrackingRefBased/>
  <w15:docId w15:val="{83A8C8C2-C68A-4C98-92FF-ED68D5B7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Milan Miljković</cp:lastModifiedBy>
  <cp:revision>2</cp:revision>
  <cp:lastPrinted>1999-04-23T12:49:00Z</cp:lastPrinted>
  <dcterms:created xsi:type="dcterms:W3CDTF">2023-03-08T20:08:00Z</dcterms:created>
  <dcterms:modified xsi:type="dcterms:W3CDTF">2023-03-08T20:08:00Z</dcterms:modified>
</cp:coreProperties>
</file>